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BFD33D" w14:textId="5523376C" w:rsidR="40C4D4ED" w:rsidRPr="00601B8E" w:rsidRDefault="00601B8E" w:rsidP="00500C3E">
      <w:pPr>
        <w:pStyle w:val="Heading1"/>
        <w:rPr>
          <w:lang w:val="fr-FR"/>
        </w:rPr>
      </w:pPr>
      <w:r w:rsidRPr="00601B8E">
        <w:rPr>
          <w:lang w:val="fr-FR"/>
        </w:rPr>
        <w:t>Feedback de la conféren</w:t>
      </w:r>
      <w:r>
        <w:rPr>
          <w:lang w:val="fr-FR"/>
        </w:rPr>
        <w:t>ce :</w:t>
      </w:r>
    </w:p>
    <w:p w14:paraId="7317BA20" w14:textId="59B0264A" w:rsidR="482C0637" w:rsidRDefault="00601B8E" w:rsidP="00500C3E">
      <w:pPr>
        <w:rPr>
          <w:lang w:val="fr-FR"/>
        </w:rPr>
      </w:pPr>
      <w:r w:rsidRPr="00601B8E">
        <w:rPr>
          <w:rStyle w:val="Strong"/>
          <w:lang w:val="fr-FR"/>
        </w:rPr>
        <w:t xml:space="preserve">Consignes : </w:t>
      </w:r>
      <w:r w:rsidRPr="00601B8E">
        <w:rPr>
          <w:lang w:val="fr-FR"/>
        </w:rPr>
        <w:t>répondez aux questions suivantes en encerclant le numéro approprié. Dans les cases appropriées, n’hésitez pas à laisser des commentaires</w:t>
      </w:r>
    </w:p>
    <w:p w14:paraId="55B9CC35" w14:textId="269BC77A" w:rsidR="0087797D" w:rsidRDefault="0087797D" w:rsidP="0087797D">
      <w:pPr>
        <w:pStyle w:val="Heading1"/>
        <w:rPr>
          <w:lang w:val="fr-FR"/>
        </w:rPr>
      </w:pPr>
      <w:r>
        <w:rPr>
          <w:lang w:val="fr-FR"/>
        </w:rPr>
        <w:t>Renseignement</w:t>
      </w:r>
    </w:p>
    <w:p w14:paraId="0DEB7EED" w14:textId="25316049" w:rsidR="0087797D" w:rsidRDefault="0087797D" w:rsidP="00A17165">
      <w:pPr>
        <w:tabs>
          <w:tab w:val="left" w:pos="3150"/>
        </w:tabs>
        <w:rPr>
          <w:lang w:val="fr-FR"/>
        </w:rPr>
      </w:pPr>
      <w:r>
        <w:rPr>
          <w:lang w:val="fr-FR"/>
        </w:rPr>
        <w:t>Nom et prénom (facu</w:t>
      </w:r>
      <w:r w:rsidR="00A17165">
        <w:rPr>
          <w:lang w:val="fr-FR"/>
        </w:rPr>
        <w:t>l</w:t>
      </w:r>
      <w:r>
        <w:rPr>
          <w:lang w:val="fr-FR"/>
        </w:rPr>
        <w:t>tatif) :</w:t>
      </w:r>
    </w:p>
    <w:p w14:paraId="3D7E536A" w14:textId="4AB647E3" w:rsidR="00A17165" w:rsidRDefault="00A17165" w:rsidP="00A17165">
      <w:pPr>
        <w:tabs>
          <w:tab w:val="left" w:pos="3150"/>
        </w:tabs>
        <w:rPr>
          <w:lang w:val="fr-FR"/>
        </w:rPr>
      </w:pPr>
      <w:r>
        <w:rPr>
          <w:lang w:val="fr-FR"/>
        </w:rPr>
        <w:t xml:space="preserve">Mail (facultatif) : </w:t>
      </w:r>
    </w:p>
    <w:p w14:paraId="284C58F9" w14:textId="21BDAB20" w:rsidR="0087797D" w:rsidRDefault="0087797D" w:rsidP="0087797D">
      <w:pPr>
        <w:rPr>
          <w:lang w:val="fr-FR"/>
        </w:rPr>
      </w:pPr>
      <w:r>
        <w:rPr>
          <w:lang w:val="fr-FR"/>
        </w:rPr>
        <w:t>Niveau d’étude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618"/>
        <w:gridCol w:w="1870"/>
        <w:gridCol w:w="1870"/>
        <w:gridCol w:w="1870"/>
      </w:tblGrid>
      <w:tr w:rsidR="008E0D3F" w14:paraId="17E5A548" w14:textId="77777777" w:rsidTr="008E0D3F">
        <w:tc>
          <w:tcPr>
            <w:tcW w:w="2122" w:type="dxa"/>
          </w:tcPr>
          <w:p w14:paraId="2EA9D627" w14:textId="3610B58F" w:rsidR="008E0D3F" w:rsidRDefault="008E0D3F" w:rsidP="0087797D">
            <w:pPr>
              <w:rPr>
                <w:lang w:val="fr-FR"/>
              </w:rPr>
            </w:pPr>
            <w:r>
              <w:rPr>
                <w:lang w:val="fr-FR"/>
              </w:rPr>
              <w:t xml:space="preserve">5 – professionnel </w:t>
            </w:r>
          </w:p>
        </w:tc>
        <w:tc>
          <w:tcPr>
            <w:tcW w:w="1618" w:type="dxa"/>
          </w:tcPr>
          <w:p w14:paraId="44895495" w14:textId="3D815A0E" w:rsidR="008E0D3F" w:rsidRDefault="008E0D3F" w:rsidP="0087797D">
            <w:pPr>
              <w:rPr>
                <w:lang w:val="fr-FR"/>
              </w:rPr>
            </w:pPr>
            <w:r>
              <w:rPr>
                <w:lang w:val="fr-FR"/>
              </w:rPr>
              <w:t>4 - doctorat</w:t>
            </w:r>
          </w:p>
        </w:tc>
        <w:tc>
          <w:tcPr>
            <w:tcW w:w="1870" w:type="dxa"/>
          </w:tcPr>
          <w:p w14:paraId="637EBDBB" w14:textId="2F746C0B" w:rsidR="008E0D3F" w:rsidRDefault="008E0D3F" w:rsidP="0087797D">
            <w:pPr>
              <w:rPr>
                <w:lang w:val="fr-FR"/>
              </w:rPr>
            </w:pPr>
            <w:r>
              <w:rPr>
                <w:lang w:val="fr-FR"/>
              </w:rPr>
              <w:t>3 - master</w:t>
            </w:r>
          </w:p>
        </w:tc>
        <w:tc>
          <w:tcPr>
            <w:tcW w:w="1870" w:type="dxa"/>
          </w:tcPr>
          <w:p w14:paraId="10419477" w14:textId="00588097" w:rsidR="008E0D3F" w:rsidRPr="008E0D3F" w:rsidRDefault="008E0D3F" w:rsidP="008E0D3F">
            <w:pPr>
              <w:pStyle w:val="ListParagraph"/>
              <w:numPr>
                <w:ilvl w:val="0"/>
                <w:numId w:val="5"/>
              </w:numPr>
              <w:rPr>
                <w:lang w:val="fr-FR"/>
              </w:rPr>
            </w:pPr>
            <w:r w:rsidRPr="008E0D3F">
              <w:rPr>
                <w:lang w:val="fr-FR"/>
              </w:rPr>
              <w:t xml:space="preserve">- </w:t>
            </w:r>
            <w:r w:rsidR="00E074A2" w:rsidRPr="008E0D3F">
              <w:rPr>
                <w:lang w:val="fr-FR"/>
              </w:rPr>
              <w:t>licence</w:t>
            </w:r>
          </w:p>
        </w:tc>
        <w:tc>
          <w:tcPr>
            <w:tcW w:w="1870" w:type="dxa"/>
          </w:tcPr>
          <w:p w14:paraId="3EE9516D" w14:textId="6893040C" w:rsidR="008E0D3F" w:rsidRPr="008E0D3F" w:rsidRDefault="008E0D3F" w:rsidP="008E0D3F">
            <w:pPr>
              <w:rPr>
                <w:lang w:val="fr-FR"/>
              </w:rPr>
            </w:pPr>
            <w:r>
              <w:rPr>
                <w:lang w:val="fr-FR"/>
              </w:rPr>
              <w:t>1 _ Secondaire</w:t>
            </w:r>
          </w:p>
        </w:tc>
      </w:tr>
    </w:tbl>
    <w:p w14:paraId="0FA206BF" w14:textId="166A2623" w:rsidR="00A17165" w:rsidRDefault="00A17165" w:rsidP="00A17165">
      <w:pPr>
        <w:rPr>
          <w:lang w:val="fr-FR"/>
        </w:rPr>
      </w:pPr>
    </w:p>
    <w:p w14:paraId="0145C6F0" w14:textId="2C2E8EF3" w:rsidR="00A17165" w:rsidRDefault="00A17165" w:rsidP="00A17165">
      <w:pPr>
        <w:rPr>
          <w:lang w:val="fr-FR"/>
        </w:rPr>
      </w:pPr>
      <w:r>
        <w:rPr>
          <w:lang w:val="fr-FR"/>
        </w:rPr>
        <w:t>Si vous êtes étudiant, êtes vous en recherche de stage dans le domaine 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</w:tblGrid>
      <w:tr w:rsidR="00A17165" w14:paraId="56A1EB89" w14:textId="77777777" w:rsidTr="00B92585">
        <w:tc>
          <w:tcPr>
            <w:tcW w:w="1870" w:type="dxa"/>
          </w:tcPr>
          <w:p w14:paraId="0D7EF354" w14:textId="2BF322D2" w:rsidR="00A17165" w:rsidRPr="008E0D3F" w:rsidRDefault="00A17165" w:rsidP="00A17165">
            <w:pPr>
              <w:pStyle w:val="ListParagraph"/>
              <w:numPr>
                <w:ilvl w:val="0"/>
                <w:numId w:val="7"/>
              </w:numPr>
              <w:rPr>
                <w:lang w:val="fr-FR"/>
              </w:rPr>
            </w:pPr>
            <w:r w:rsidRPr="008E0D3F">
              <w:rPr>
                <w:lang w:val="fr-FR"/>
              </w:rPr>
              <w:t xml:space="preserve">- </w:t>
            </w:r>
            <w:r>
              <w:rPr>
                <w:lang w:val="fr-FR"/>
              </w:rPr>
              <w:t>oui</w:t>
            </w:r>
          </w:p>
        </w:tc>
        <w:tc>
          <w:tcPr>
            <w:tcW w:w="1870" w:type="dxa"/>
          </w:tcPr>
          <w:p w14:paraId="5A49A73E" w14:textId="023D5CB9" w:rsidR="00A17165" w:rsidRPr="008E0D3F" w:rsidRDefault="00A17165" w:rsidP="00B92585">
            <w:pPr>
              <w:rPr>
                <w:lang w:val="fr-FR"/>
              </w:rPr>
            </w:pPr>
            <w:r>
              <w:rPr>
                <w:lang w:val="fr-FR"/>
              </w:rPr>
              <w:t>1</w:t>
            </w:r>
            <w:r>
              <w:rPr>
                <w:lang w:val="fr-FR"/>
              </w:rPr>
              <w:t xml:space="preserve"> - non</w:t>
            </w:r>
          </w:p>
        </w:tc>
      </w:tr>
    </w:tbl>
    <w:p w14:paraId="112ECB49" w14:textId="671C42CE" w:rsidR="00A17165" w:rsidRDefault="00A17165" w:rsidP="00A17165">
      <w:pPr>
        <w:rPr>
          <w:lang w:val="fr-FR"/>
        </w:rPr>
      </w:pPr>
    </w:p>
    <w:p w14:paraId="423BBBF7" w14:textId="1CE1DA82" w:rsidR="00A17165" w:rsidRDefault="00A17165" w:rsidP="00A17165">
      <w:pPr>
        <w:rPr>
          <w:lang w:val="fr-FR"/>
        </w:rPr>
      </w:pPr>
      <w:r>
        <w:rPr>
          <w:lang w:val="fr-FR"/>
        </w:rPr>
        <w:t>Si vous êtes professionnel, êtes-vous en recherche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A17165" w14:paraId="40F8FB4A" w14:textId="77777777" w:rsidTr="00B92585">
        <w:tc>
          <w:tcPr>
            <w:tcW w:w="1870" w:type="dxa"/>
          </w:tcPr>
          <w:p w14:paraId="2373B1EF" w14:textId="02FBFC49" w:rsidR="00A17165" w:rsidRDefault="00A17165" w:rsidP="00B92585">
            <w:pPr>
              <w:rPr>
                <w:lang w:val="fr-FR"/>
              </w:rPr>
            </w:pPr>
            <w:r>
              <w:rPr>
                <w:lang w:val="fr-FR"/>
              </w:rPr>
              <w:t xml:space="preserve">3 </w:t>
            </w:r>
            <w:r>
              <w:rPr>
                <w:lang w:val="fr-FR"/>
              </w:rPr>
              <w:t>–</w:t>
            </w:r>
            <w:r>
              <w:rPr>
                <w:lang w:val="fr-FR"/>
              </w:rPr>
              <w:t xml:space="preserve"> </w:t>
            </w:r>
            <w:r>
              <w:rPr>
                <w:lang w:val="fr-FR"/>
              </w:rPr>
              <w:t xml:space="preserve">emploi </w:t>
            </w:r>
          </w:p>
        </w:tc>
        <w:tc>
          <w:tcPr>
            <w:tcW w:w="1870" w:type="dxa"/>
          </w:tcPr>
          <w:p w14:paraId="287DDDAA" w14:textId="292F8FB6" w:rsidR="00A17165" w:rsidRPr="00A17165" w:rsidRDefault="00A17165" w:rsidP="00A17165">
            <w:pPr>
              <w:rPr>
                <w:lang w:val="fr-FR"/>
              </w:rPr>
            </w:pPr>
            <w:r w:rsidRPr="00A17165">
              <w:rPr>
                <w:lang w:val="fr-FR"/>
              </w:rPr>
              <w:t>2 - stage</w:t>
            </w:r>
          </w:p>
        </w:tc>
        <w:tc>
          <w:tcPr>
            <w:tcW w:w="1870" w:type="dxa"/>
          </w:tcPr>
          <w:p w14:paraId="7FAD934D" w14:textId="0EFFF7EC" w:rsidR="00A17165" w:rsidRPr="008E0D3F" w:rsidRDefault="00A17165" w:rsidP="00B92585">
            <w:pPr>
              <w:rPr>
                <w:lang w:val="fr-FR"/>
              </w:rPr>
            </w:pPr>
            <w:r>
              <w:rPr>
                <w:lang w:val="fr-FR"/>
              </w:rPr>
              <w:t>1 - non</w:t>
            </w:r>
          </w:p>
        </w:tc>
      </w:tr>
    </w:tbl>
    <w:p w14:paraId="34B46973" w14:textId="77777777" w:rsidR="00A17165" w:rsidRPr="00A17165" w:rsidRDefault="00A17165" w:rsidP="00A17165">
      <w:pPr>
        <w:rPr>
          <w:lang w:val="fr-FR"/>
        </w:rPr>
      </w:pPr>
    </w:p>
    <w:p w14:paraId="3F613B5B" w14:textId="0EF6081D" w:rsidR="1F18A5CF" w:rsidRPr="0087797D" w:rsidRDefault="00567EC2" w:rsidP="00500C3E">
      <w:pPr>
        <w:pStyle w:val="Heading1"/>
        <w:rPr>
          <w:lang w:val="fr-FR"/>
        </w:rPr>
      </w:pPr>
      <w:r w:rsidRPr="0087797D">
        <w:rPr>
          <w:lang w:val="fr-FR"/>
        </w:rPr>
        <w:t>Contenu</w:t>
      </w:r>
    </w:p>
    <w:p w14:paraId="102EED06" w14:textId="1E3BB337" w:rsidR="1F18A5CF" w:rsidRPr="00F03425" w:rsidRDefault="00F03425" w:rsidP="00F03425">
      <w:pPr>
        <w:pStyle w:val="ListParagraph"/>
        <w:numPr>
          <w:ilvl w:val="0"/>
          <w:numId w:val="1"/>
        </w:numPr>
        <w:rPr>
          <w:lang w:val="fr-FR"/>
        </w:rPr>
      </w:pPr>
      <w:r w:rsidRPr="00F03425">
        <w:rPr>
          <w:lang w:val="fr-FR"/>
        </w:rPr>
        <w:t>Comment évaluez-vous le niveau de difficulté global de la formation ?</w:t>
      </w:r>
    </w:p>
    <w:tbl>
      <w:tblPr>
        <w:tblStyle w:val="TableGrid"/>
        <w:tblW w:w="5000" w:type="pct"/>
        <w:tblLayout w:type="fixed"/>
        <w:tblLook w:val="0620" w:firstRow="1" w:lastRow="0" w:firstColumn="0" w:lastColumn="0" w:noHBand="1" w:noVBand="1"/>
        <w:tblDescription w:val="Posture table"/>
      </w:tblPr>
      <w:tblGrid>
        <w:gridCol w:w="1870"/>
        <w:gridCol w:w="1870"/>
        <w:gridCol w:w="1870"/>
        <w:gridCol w:w="1870"/>
        <w:gridCol w:w="1870"/>
      </w:tblGrid>
      <w:tr w:rsidR="167710CA" w:rsidRPr="00500C3E" w14:paraId="6CC83405" w14:textId="77777777" w:rsidTr="00403A0D">
        <w:tc>
          <w:tcPr>
            <w:tcW w:w="1872" w:type="dxa"/>
          </w:tcPr>
          <w:p w14:paraId="7347C649" w14:textId="639A5854" w:rsidR="167710CA" w:rsidRPr="00500C3E" w:rsidRDefault="00FE0DB4" w:rsidP="00500C3E">
            <w:pPr>
              <w:pStyle w:val="Normal-Centered"/>
            </w:pPr>
            <w:sdt>
              <w:sdtPr>
                <w:alias w:val="5:"/>
                <w:tag w:val="5:"/>
                <w:id w:val="-1371611789"/>
                <w:placeholder>
                  <w:docPart w:val="EEA6B3B43C6E4E2AB6322332D18CD461"/>
                </w:placeholder>
                <w:temporary/>
                <w:showingPlcHdr/>
                <w15:appearance w15:val="hidden"/>
              </w:sdtPr>
              <w:sdtEndPr/>
              <w:sdtContent>
                <w:r w:rsidR="00500C3E">
                  <w:t>5</w:t>
                </w:r>
              </w:sdtContent>
            </w:sdt>
            <w:r w:rsidR="00F03425">
              <w:t xml:space="preserve"> – trop difficile</w:t>
            </w:r>
          </w:p>
        </w:tc>
        <w:tc>
          <w:tcPr>
            <w:tcW w:w="1872" w:type="dxa"/>
          </w:tcPr>
          <w:p w14:paraId="238EC6D2" w14:textId="77777777" w:rsidR="167710CA" w:rsidRPr="00500C3E" w:rsidRDefault="00FE0DB4" w:rsidP="00500C3E">
            <w:pPr>
              <w:pStyle w:val="Normal-Centered"/>
            </w:pPr>
            <w:sdt>
              <w:sdtPr>
                <w:alias w:val="4:"/>
                <w:tag w:val="4:"/>
                <w:id w:val="-562959071"/>
                <w:placeholder>
                  <w:docPart w:val="6036E64988A845A6AB77AE3C257DFA96"/>
                </w:placeholder>
                <w:temporary/>
                <w:showingPlcHdr/>
                <w15:appearance w15:val="hidden"/>
              </w:sdtPr>
              <w:sdtEndPr/>
              <w:sdtContent>
                <w:r w:rsidR="00500C3E">
                  <w:t>4</w:t>
                </w:r>
              </w:sdtContent>
            </w:sdt>
          </w:p>
        </w:tc>
        <w:tc>
          <w:tcPr>
            <w:tcW w:w="1872" w:type="dxa"/>
          </w:tcPr>
          <w:p w14:paraId="376E3A22" w14:textId="011C18F7" w:rsidR="167710CA" w:rsidRPr="00500C3E" w:rsidRDefault="00FE0DB4" w:rsidP="00500C3E">
            <w:pPr>
              <w:pStyle w:val="Normal-Centered"/>
            </w:pPr>
            <w:sdt>
              <w:sdtPr>
                <w:alias w:val="3:"/>
                <w:tag w:val="3:"/>
                <w:id w:val="1640773009"/>
                <w:placeholder>
                  <w:docPart w:val="CAE8E33C1D0747AEAD4BCEC4D078C825"/>
                </w:placeholder>
                <w:temporary/>
                <w:showingPlcHdr/>
                <w15:appearance w15:val="hidden"/>
              </w:sdtPr>
              <w:sdtEndPr/>
              <w:sdtContent>
                <w:r w:rsidR="00500C3E">
                  <w:t>3</w:t>
                </w:r>
              </w:sdtContent>
            </w:sdt>
            <w:r w:rsidR="00F03425">
              <w:t xml:space="preserve"> - </w:t>
            </w:r>
            <w:proofErr w:type="spellStart"/>
            <w:r w:rsidR="00F03425">
              <w:t>adéquat</w:t>
            </w:r>
            <w:proofErr w:type="spellEnd"/>
          </w:p>
        </w:tc>
        <w:tc>
          <w:tcPr>
            <w:tcW w:w="1872" w:type="dxa"/>
          </w:tcPr>
          <w:p w14:paraId="1AB90E02" w14:textId="77777777" w:rsidR="167710CA" w:rsidRPr="00500C3E" w:rsidRDefault="00FE0DB4" w:rsidP="00500C3E">
            <w:pPr>
              <w:pStyle w:val="Normal-Centered"/>
            </w:pPr>
            <w:sdt>
              <w:sdtPr>
                <w:alias w:val="2:"/>
                <w:tag w:val="2:"/>
                <w:id w:val="1386064902"/>
                <w:placeholder>
                  <w:docPart w:val="C0DD725FAEF941E39DA19772715A6FB3"/>
                </w:placeholder>
                <w:temporary/>
                <w:showingPlcHdr/>
                <w15:appearance w15:val="hidden"/>
              </w:sdtPr>
              <w:sdtEndPr/>
              <w:sdtContent>
                <w:r w:rsidR="00500C3E">
                  <w:t>2</w:t>
                </w:r>
              </w:sdtContent>
            </w:sdt>
          </w:p>
        </w:tc>
        <w:tc>
          <w:tcPr>
            <w:tcW w:w="1872" w:type="dxa"/>
          </w:tcPr>
          <w:p w14:paraId="485B2C88" w14:textId="074DB425" w:rsidR="167710CA" w:rsidRPr="00500C3E" w:rsidRDefault="00FE0DB4" w:rsidP="00500C3E">
            <w:pPr>
              <w:pStyle w:val="Normal-Centered"/>
            </w:pPr>
            <w:sdt>
              <w:sdtPr>
                <w:alias w:val="1:"/>
                <w:tag w:val="1:"/>
                <w:id w:val="343290550"/>
                <w:placeholder>
                  <w:docPart w:val="2D281264C8484DC1BD08F1052F78052C"/>
                </w:placeholder>
                <w:temporary/>
                <w:showingPlcHdr/>
                <w15:appearance w15:val="hidden"/>
              </w:sdtPr>
              <w:sdtEndPr/>
              <w:sdtContent>
                <w:r w:rsidR="00500C3E">
                  <w:t>1</w:t>
                </w:r>
              </w:sdtContent>
            </w:sdt>
            <w:r w:rsidR="00F03425">
              <w:t xml:space="preserve"> – trop facile</w:t>
            </w:r>
          </w:p>
        </w:tc>
      </w:tr>
    </w:tbl>
    <w:p w14:paraId="1B418AE9" w14:textId="7B0D60AF" w:rsidR="00F03425" w:rsidRDefault="00F03425" w:rsidP="00F03425"/>
    <w:p w14:paraId="4B431B0D" w14:textId="275D853A" w:rsidR="00F03425" w:rsidRDefault="00F03425" w:rsidP="00F03425">
      <w:pPr>
        <w:pStyle w:val="ListParagraph"/>
        <w:numPr>
          <w:ilvl w:val="0"/>
          <w:numId w:val="1"/>
        </w:numPr>
        <w:rPr>
          <w:lang w:val="fr-FR"/>
        </w:rPr>
      </w:pPr>
      <w:r w:rsidRPr="00F03425">
        <w:rPr>
          <w:lang w:val="fr-FR"/>
        </w:rPr>
        <w:t>Qu’avez-vous pensé du rythme de la formation ?</w:t>
      </w:r>
    </w:p>
    <w:tbl>
      <w:tblPr>
        <w:tblStyle w:val="TableGrid"/>
        <w:tblW w:w="5000" w:type="pct"/>
        <w:tblLayout w:type="fixed"/>
        <w:tblLook w:val="0620" w:firstRow="1" w:lastRow="0" w:firstColumn="0" w:lastColumn="0" w:noHBand="1" w:noVBand="1"/>
        <w:tblDescription w:val="Posture table"/>
      </w:tblPr>
      <w:tblGrid>
        <w:gridCol w:w="1870"/>
        <w:gridCol w:w="1870"/>
        <w:gridCol w:w="1870"/>
        <w:gridCol w:w="1870"/>
        <w:gridCol w:w="1870"/>
      </w:tblGrid>
      <w:tr w:rsidR="00F03425" w:rsidRPr="00500C3E" w14:paraId="368DA5BB" w14:textId="77777777" w:rsidTr="000D79E9">
        <w:tc>
          <w:tcPr>
            <w:tcW w:w="1872" w:type="dxa"/>
          </w:tcPr>
          <w:p w14:paraId="565A7105" w14:textId="77777777" w:rsidR="00F03425" w:rsidRPr="00500C3E" w:rsidRDefault="00FE0DB4" w:rsidP="000D79E9">
            <w:pPr>
              <w:pStyle w:val="Normal-Centered"/>
            </w:pPr>
            <w:sdt>
              <w:sdtPr>
                <w:alias w:val="5:"/>
                <w:tag w:val="5:"/>
                <w:id w:val="1989973253"/>
                <w:placeholder>
                  <w:docPart w:val="4EB799BD29A94F1C9C3286FA1E66B8B9"/>
                </w:placeholder>
                <w:temporary/>
                <w:showingPlcHdr/>
                <w15:appearance w15:val="hidden"/>
              </w:sdtPr>
              <w:sdtEndPr/>
              <w:sdtContent>
                <w:r w:rsidR="00F03425">
                  <w:t>5</w:t>
                </w:r>
              </w:sdtContent>
            </w:sdt>
            <w:r w:rsidR="00F03425">
              <w:t xml:space="preserve"> – trop </w:t>
            </w:r>
            <w:proofErr w:type="spellStart"/>
            <w:r w:rsidR="00F03425">
              <w:t>rapide</w:t>
            </w:r>
            <w:proofErr w:type="spellEnd"/>
          </w:p>
        </w:tc>
        <w:tc>
          <w:tcPr>
            <w:tcW w:w="1872" w:type="dxa"/>
          </w:tcPr>
          <w:p w14:paraId="66AEB9AF" w14:textId="77777777" w:rsidR="00F03425" w:rsidRPr="00500C3E" w:rsidRDefault="00FE0DB4" w:rsidP="000D79E9">
            <w:pPr>
              <w:pStyle w:val="Normal-Centered"/>
            </w:pPr>
            <w:sdt>
              <w:sdtPr>
                <w:alias w:val="4:"/>
                <w:tag w:val="4:"/>
                <w:id w:val="1238515864"/>
                <w:placeholder>
                  <w:docPart w:val="B66006224B8249E09D6491B81BB52E60"/>
                </w:placeholder>
                <w:temporary/>
                <w:showingPlcHdr/>
                <w15:appearance w15:val="hidden"/>
              </w:sdtPr>
              <w:sdtEndPr/>
              <w:sdtContent>
                <w:r w:rsidR="00F03425">
                  <w:t>4</w:t>
                </w:r>
              </w:sdtContent>
            </w:sdt>
          </w:p>
        </w:tc>
        <w:tc>
          <w:tcPr>
            <w:tcW w:w="1872" w:type="dxa"/>
          </w:tcPr>
          <w:p w14:paraId="58166BDA" w14:textId="77777777" w:rsidR="00F03425" w:rsidRPr="00500C3E" w:rsidRDefault="00FE0DB4" w:rsidP="000D79E9">
            <w:pPr>
              <w:pStyle w:val="Normal-Centered"/>
            </w:pPr>
            <w:sdt>
              <w:sdtPr>
                <w:alias w:val="3:"/>
                <w:tag w:val="3:"/>
                <w:id w:val="1631594222"/>
                <w:placeholder>
                  <w:docPart w:val="B1D9F41AD6AF4DB581EE76F72BA9E6FA"/>
                </w:placeholder>
                <w:temporary/>
                <w:showingPlcHdr/>
                <w15:appearance w15:val="hidden"/>
              </w:sdtPr>
              <w:sdtEndPr/>
              <w:sdtContent>
                <w:r w:rsidR="00F03425">
                  <w:t>3</w:t>
                </w:r>
              </w:sdtContent>
            </w:sdt>
            <w:r w:rsidR="00F03425">
              <w:t xml:space="preserve"> - </w:t>
            </w:r>
            <w:proofErr w:type="spellStart"/>
            <w:r w:rsidR="00F03425">
              <w:t>adéquat</w:t>
            </w:r>
            <w:proofErr w:type="spellEnd"/>
          </w:p>
        </w:tc>
        <w:tc>
          <w:tcPr>
            <w:tcW w:w="1872" w:type="dxa"/>
          </w:tcPr>
          <w:p w14:paraId="6F347F02" w14:textId="77777777" w:rsidR="00F03425" w:rsidRPr="00500C3E" w:rsidRDefault="00FE0DB4" w:rsidP="000D79E9">
            <w:pPr>
              <w:pStyle w:val="Normal-Centered"/>
            </w:pPr>
            <w:sdt>
              <w:sdtPr>
                <w:alias w:val="2:"/>
                <w:tag w:val="2:"/>
                <w:id w:val="-1054156758"/>
                <w:placeholder>
                  <w:docPart w:val="6B2A4653F14D4A1BB71886FF2E30C754"/>
                </w:placeholder>
                <w:temporary/>
                <w:showingPlcHdr/>
                <w15:appearance w15:val="hidden"/>
              </w:sdtPr>
              <w:sdtEndPr/>
              <w:sdtContent>
                <w:r w:rsidR="00F03425">
                  <w:t>2</w:t>
                </w:r>
              </w:sdtContent>
            </w:sdt>
          </w:p>
        </w:tc>
        <w:tc>
          <w:tcPr>
            <w:tcW w:w="1872" w:type="dxa"/>
          </w:tcPr>
          <w:p w14:paraId="4BF95062" w14:textId="77777777" w:rsidR="00F03425" w:rsidRPr="00500C3E" w:rsidRDefault="00FE0DB4" w:rsidP="000D79E9">
            <w:pPr>
              <w:pStyle w:val="Normal-Centered"/>
            </w:pPr>
            <w:sdt>
              <w:sdtPr>
                <w:alias w:val="1:"/>
                <w:tag w:val="1:"/>
                <w:id w:val="651412821"/>
                <w:placeholder>
                  <w:docPart w:val="49DDAE9EE7494D4B85BE023E769CC3EF"/>
                </w:placeholder>
                <w:temporary/>
                <w:showingPlcHdr/>
                <w15:appearance w15:val="hidden"/>
              </w:sdtPr>
              <w:sdtEndPr/>
              <w:sdtContent>
                <w:r w:rsidR="00F03425">
                  <w:t>1</w:t>
                </w:r>
              </w:sdtContent>
            </w:sdt>
            <w:r w:rsidR="00F03425">
              <w:t xml:space="preserve"> – trop lent</w:t>
            </w:r>
          </w:p>
        </w:tc>
      </w:tr>
    </w:tbl>
    <w:p w14:paraId="49CCC25C" w14:textId="4CEADD54" w:rsidR="00F03425" w:rsidRDefault="00F03425" w:rsidP="00F03425">
      <w:pPr>
        <w:rPr>
          <w:lang w:val="fr-FR"/>
        </w:rPr>
      </w:pPr>
    </w:p>
    <w:p w14:paraId="51217451" w14:textId="7AA80C86" w:rsidR="00F03425" w:rsidRPr="00567EC2" w:rsidRDefault="00F03425" w:rsidP="00567EC2">
      <w:pPr>
        <w:pStyle w:val="ListParagraph"/>
        <w:numPr>
          <w:ilvl w:val="0"/>
          <w:numId w:val="1"/>
        </w:numPr>
        <w:rPr>
          <w:lang w:val="fr-FR"/>
        </w:rPr>
      </w:pPr>
      <w:r w:rsidRPr="00F03425">
        <w:rPr>
          <w:lang w:val="fr-FR"/>
        </w:rPr>
        <w:t>Selon vous, les objectifs de la formation ont-ils été clairement formulés en début de session ?</w:t>
      </w:r>
    </w:p>
    <w:tbl>
      <w:tblPr>
        <w:tblStyle w:val="TableGrid"/>
        <w:tblW w:w="5000" w:type="pct"/>
        <w:tblLayout w:type="fixed"/>
        <w:tblLook w:val="0620" w:firstRow="1" w:lastRow="0" w:firstColumn="0" w:lastColumn="0" w:noHBand="1" w:noVBand="1"/>
        <w:tblDescription w:val="Posture table"/>
      </w:tblPr>
      <w:tblGrid>
        <w:gridCol w:w="1870"/>
        <w:gridCol w:w="1870"/>
        <w:gridCol w:w="1870"/>
        <w:gridCol w:w="1870"/>
        <w:gridCol w:w="1870"/>
      </w:tblGrid>
      <w:tr w:rsidR="00F03425" w:rsidRPr="00500C3E" w14:paraId="2C812869" w14:textId="77777777" w:rsidTr="000D79E9">
        <w:tc>
          <w:tcPr>
            <w:tcW w:w="1872" w:type="dxa"/>
          </w:tcPr>
          <w:p w14:paraId="7F02BEC6" w14:textId="199CABA8" w:rsidR="00F03425" w:rsidRPr="00500C3E" w:rsidRDefault="00FE0DB4" w:rsidP="000D79E9">
            <w:pPr>
              <w:pStyle w:val="Normal-Centered"/>
            </w:pPr>
            <w:sdt>
              <w:sdtPr>
                <w:alias w:val="5:"/>
                <w:tag w:val="5:"/>
                <w:id w:val="-616765494"/>
                <w:placeholder>
                  <w:docPart w:val="1C359A1F28FF4608A6729453B4A5AD27"/>
                </w:placeholder>
                <w:temporary/>
                <w:showingPlcHdr/>
                <w15:appearance w15:val="hidden"/>
              </w:sdtPr>
              <w:sdtEndPr/>
              <w:sdtContent>
                <w:r w:rsidR="00F03425">
                  <w:t>5</w:t>
                </w:r>
              </w:sdtContent>
            </w:sdt>
            <w:r w:rsidR="00F03425">
              <w:t xml:space="preserve"> – </w:t>
            </w:r>
            <w:proofErr w:type="spellStart"/>
            <w:r w:rsidR="00F03425">
              <w:t>très</w:t>
            </w:r>
            <w:proofErr w:type="spellEnd"/>
            <w:r w:rsidR="00F03425">
              <w:t xml:space="preserve"> </w:t>
            </w:r>
            <w:proofErr w:type="spellStart"/>
            <w:r w:rsidR="00F03425">
              <w:t>clair</w:t>
            </w:r>
            <w:proofErr w:type="spellEnd"/>
          </w:p>
        </w:tc>
        <w:tc>
          <w:tcPr>
            <w:tcW w:w="1872" w:type="dxa"/>
          </w:tcPr>
          <w:p w14:paraId="275D9E6D" w14:textId="77777777" w:rsidR="00F03425" w:rsidRPr="00500C3E" w:rsidRDefault="00FE0DB4" w:rsidP="000D79E9">
            <w:pPr>
              <w:pStyle w:val="Normal-Centered"/>
            </w:pPr>
            <w:sdt>
              <w:sdtPr>
                <w:alias w:val="4:"/>
                <w:tag w:val="4:"/>
                <w:id w:val="-1912539095"/>
                <w:placeholder>
                  <w:docPart w:val="CBF63533D6BB4BB28A982AE7B464CC82"/>
                </w:placeholder>
                <w:temporary/>
                <w:showingPlcHdr/>
                <w15:appearance w15:val="hidden"/>
              </w:sdtPr>
              <w:sdtEndPr/>
              <w:sdtContent>
                <w:r w:rsidR="00F03425">
                  <w:t>4</w:t>
                </w:r>
              </w:sdtContent>
            </w:sdt>
          </w:p>
        </w:tc>
        <w:tc>
          <w:tcPr>
            <w:tcW w:w="1872" w:type="dxa"/>
          </w:tcPr>
          <w:p w14:paraId="4D939609" w14:textId="77777777" w:rsidR="00F03425" w:rsidRPr="00500C3E" w:rsidRDefault="00FE0DB4" w:rsidP="000D79E9">
            <w:pPr>
              <w:pStyle w:val="Normal-Centered"/>
            </w:pPr>
            <w:sdt>
              <w:sdtPr>
                <w:alias w:val="3:"/>
                <w:tag w:val="3:"/>
                <w:id w:val="-1673563057"/>
                <w:placeholder>
                  <w:docPart w:val="BB51808397C449FC9FECA939AF3FB4B9"/>
                </w:placeholder>
                <w:temporary/>
                <w:showingPlcHdr/>
                <w15:appearance w15:val="hidden"/>
              </w:sdtPr>
              <w:sdtEndPr/>
              <w:sdtContent>
                <w:r w:rsidR="00F03425">
                  <w:t>3</w:t>
                </w:r>
              </w:sdtContent>
            </w:sdt>
            <w:r w:rsidR="00F03425">
              <w:t xml:space="preserve"> - </w:t>
            </w:r>
            <w:proofErr w:type="spellStart"/>
            <w:r w:rsidR="00F03425">
              <w:t>adéquat</w:t>
            </w:r>
            <w:proofErr w:type="spellEnd"/>
          </w:p>
        </w:tc>
        <w:tc>
          <w:tcPr>
            <w:tcW w:w="1872" w:type="dxa"/>
          </w:tcPr>
          <w:p w14:paraId="31EFBA53" w14:textId="77777777" w:rsidR="00F03425" w:rsidRPr="00500C3E" w:rsidRDefault="00FE0DB4" w:rsidP="000D79E9">
            <w:pPr>
              <w:pStyle w:val="Normal-Centered"/>
            </w:pPr>
            <w:sdt>
              <w:sdtPr>
                <w:alias w:val="2:"/>
                <w:tag w:val="2:"/>
                <w:id w:val="1119421278"/>
                <w:placeholder>
                  <w:docPart w:val="8DDD7F819A1A41BDAC88A52B136797FD"/>
                </w:placeholder>
                <w:temporary/>
                <w:showingPlcHdr/>
                <w15:appearance w15:val="hidden"/>
              </w:sdtPr>
              <w:sdtEndPr/>
              <w:sdtContent>
                <w:r w:rsidR="00F03425">
                  <w:t>2</w:t>
                </w:r>
              </w:sdtContent>
            </w:sdt>
          </w:p>
        </w:tc>
        <w:tc>
          <w:tcPr>
            <w:tcW w:w="1872" w:type="dxa"/>
          </w:tcPr>
          <w:p w14:paraId="54CBE0F0" w14:textId="2A60C1B8" w:rsidR="00F03425" w:rsidRPr="00500C3E" w:rsidRDefault="00FE0DB4" w:rsidP="000D79E9">
            <w:pPr>
              <w:pStyle w:val="Normal-Centered"/>
            </w:pPr>
            <w:sdt>
              <w:sdtPr>
                <w:alias w:val="1:"/>
                <w:tag w:val="1:"/>
                <w:id w:val="1946263896"/>
                <w:placeholder>
                  <w:docPart w:val="555CA834EF684A05B1B5E489794CE326"/>
                </w:placeholder>
                <w:temporary/>
                <w:showingPlcHdr/>
                <w15:appearance w15:val="hidden"/>
              </w:sdtPr>
              <w:sdtEndPr/>
              <w:sdtContent>
                <w:r w:rsidR="00F03425">
                  <w:t>1</w:t>
                </w:r>
              </w:sdtContent>
            </w:sdt>
            <w:r w:rsidR="00F03425">
              <w:t xml:space="preserve"> – </w:t>
            </w:r>
            <w:r w:rsidR="00567EC2">
              <w:t xml:space="preserve">pas </w:t>
            </w:r>
            <w:proofErr w:type="spellStart"/>
            <w:r w:rsidR="00567EC2">
              <w:t>clair</w:t>
            </w:r>
            <w:proofErr w:type="spellEnd"/>
          </w:p>
        </w:tc>
      </w:tr>
    </w:tbl>
    <w:p w14:paraId="36E70C52" w14:textId="77777777" w:rsidR="00F03425" w:rsidRPr="00F03425" w:rsidRDefault="00F03425" w:rsidP="00F03425">
      <w:pPr>
        <w:rPr>
          <w:lang w:val="fr-FR"/>
        </w:rPr>
      </w:pPr>
    </w:p>
    <w:p w14:paraId="466FFBF3" w14:textId="1D22F7E2" w:rsidR="00F03425" w:rsidRDefault="00F03425" w:rsidP="00F03425">
      <w:pPr>
        <w:pStyle w:val="ListParagraph"/>
        <w:numPr>
          <w:ilvl w:val="0"/>
          <w:numId w:val="1"/>
        </w:numPr>
        <w:rPr>
          <w:lang w:val="fr-FR"/>
        </w:rPr>
      </w:pPr>
      <w:r w:rsidRPr="00F03425">
        <w:rPr>
          <w:lang w:val="fr-FR"/>
        </w:rPr>
        <w:t xml:space="preserve">Quel </w:t>
      </w:r>
      <w:r w:rsidR="00567EC2">
        <w:rPr>
          <w:lang w:val="fr-FR"/>
        </w:rPr>
        <w:t>thème de la conférence</w:t>
      </w:r>
      <w:r w:rsidRPr="00F03425">
        <w:rPr>
          <w:lang w:val="fr-FR"/>
        </w:rPr>
        <w:t xml:space="preserve"> vous a semblé le plus utile ?</w:t>
      </w:r>
    </w:p>
    <w:p w14:paraId="618C64ED" w14:textId="77777777" w:rsidR="00C95D24" w:rsidRDefault="00C95D24" w:rsidP="00C95D24">
      <w:pPr>
        <w:pStyle w:val="ListParagraph"/>
        <w:rPr>
          <w:lang w:val="fr-FR"/>
        </w:rPr>
      </w:pPr>
    </w:p>
    <w:p w14:paraId="6C333821" w14:textId="09C3A38A" w:rsidR="00C95D24" w:rsidRDefault="00C95D24" w:rsidP="00C95D24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Présentation du parcours scolaire et professionnel</w:t>
      </w:r>
    </w:p>
    <w:p w14:paraId="31658E45" w14:textId="30AC0E50" w:rsidR="00C95D24" w:rsidRDefault="00C95D24" w:rsidP="00C95D24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Crédit – finance</w:t>
      </w:r>
    </w:p>
    <w:p w14:paraId="02E674AE" w14:textId="4288049E" w:rsidR="00C95D24" w:rsidRDefault="00C95D24" w:rsidP="00C95D24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Définition du machine </w:t>
      </w:r>
      <w:proofErr w:type="spellStart"/>
      <w:r>
        <w:rPr>
          <w:lang w:val="fr-FR"/>
        </w:rPr>
        <w:t>learning</w:t>
      </w:r>
      <w:proofErr w:type="spellEnd"/>
    </w:p>
    <w:p w14:paraId="772608B9" w14:textId="66BA7961" w:rsidR="00C95D24" w:rsidRDefault="00C95D24" w:rsidP="00C95D24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Valeur ajoutée du data </w:t>
      </w:r>
      <w:proofErr w:type="spellStart"/>
      <w:r>
        <w:rPr>
          <w:lang w:val="fr-FR"/>
        </w:rPr>
        <w:t>scientist</w:t>
      </w:r>
      <w:proofErr w:type="spellEnd"/>
      <w:r>
        <w:rPr>
          <w:lang w:val="fr-FR"/>
        </w:rPr>
        <w:t xml:space="preserve"> dans une entreprise</w:t>
      </w:r>
    </w:p>
    <w:p w14:paraId="1ACF5F93" w14:textId="60F86AF8" w:rsidR="00C95D24" w:rsidRDefault="00C95D24" w:rsidP="00C95D24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Développement de modèle</w:t>
      </w:r>
    </w:p>
    <w:p w14:paraId="352CA8DA" w14:textId="58FDD6B6" w:rsidR="00C95D24" w:rsidRDefault="00C95D24" w:rsidP="00C95D24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lastRenderedPageBreak/>
        <w:t>Cas pratique (python)</w:t>
      </w:r>
    </w:p>
    <w:p w14:paraId="143B2783" w14:textId="77777777" w:rsidR="00567EC2" w:rsidRDefault="00567EC2" w:rsidP="00567EC2">
      <w:pPr>
        <w:pStyle w:val="ListParagraph"/>
        <w:rPr>
          <w:lang w:val="fr-FR"/>
        </w:rPr>
      </w:pPr>
    </w:p>
    <w:p w14:paraId="2B10DEBB" w14:textId="3C678948" w:rsidR="00567EC2" w:rsidRDefault="00567EC2" w:rsidP="00F03425">
      <w:pPr>
        <w:pStyle w:val="ListParagraph"/>
        <w:numPr>
          <w:ilvl w:val="0"/>
          <w:numId w:val="1"/>
        </w:numPr>
        <w:rPr>
          <w:lang w:val="fr-FR"/>
        </w:rPr>
      </w:pPr>
      <w:r w:rsidRPr="00567EC2">
        <w:rPr>
          <w:lang w:val="fr-FR"/>
        </w:rPr>
        <w:t>Que pensez-vous de l’articulation entre les phases de pratique et de théorie ?</w:t>
      </w:r>
    </w:p>
    <w:p w14:paraId="0A2887C7" w14:textId="77777777" w:rsidR="00567EC2" w:rsidRPr="00567EC2" w:rsidRDefault="00567EC2" w:rsidP="00567EC2">
      <w:pPr>
        <w:pStyle w:val="ListParagraph"/>
        <w:rPr>
          <w:lang w:val="fr-FR"/>
        </w:rPr>
      </w:pPr>
    </w:p>
    <w:tbl>
      <w:tblPr>
        <w:tblStyle w:val="TableGrid"/>
        <w:tblW w:w="5000" w:type="pct"/>
        <w:tblLayout w:type="fixed"/>
        <w:tblLook w:val="0620" w:firstRow="1" w:lastRow="0" w:firstColumn="0" w:lastColumn="0" w:noHBand="1" w:noVBand="1"/>
        <w:tblDescription w:val="Posture table"/>
      </w:tblPr>
      <w:tblGrid>
        <w:gridCol w:w="1870"/>
        <w:gridCol w:w="1870"/>
        <w:gridCol w:w="1870"/>
        <w:gridCol w:w="1870"/>
        <w:gridCol w:w="1870"/>
      </w:tblGrid>
      <w:tr w:rsidR="00567EC2" w:rsidRPr="00500C3E" w14:paraId="6F3E1E48" w14:textId="77777777" w:rsidTr="000D79E9">
        <w:tc>
          <w:tcPr>
            <w:tcW w:w="1872" w:type="dxa"/>
          </w:tcPr>
          <w:p w14:paraId="2830D659" w14:textId="249E4921" w:rsidR="00567EC2" w:rsidRPr="00500C3E" w:rsidRDefault="00FE0DB4" w:rsidP="000D79E9">
            <w:pPr>
              <w:pStyle w:val="Normal-Centered"/>
            </w:pPr>
            <w:sdt>
              <w:sdtPr>
                <w:alias w:val="5:"/>
                <w:tag w:val="5:"/>
                <w:id w:val="1538862701"/>
                <w:placeholder>
                  <w:docPart w:val="0CE7A85AE954458591AFC210E50D0FE4"/>
                </w:placeholder>
                <w:temporary/>
                <w:showingPlcHdr/>
                <w15:appearance w15:val="hidden"/>
              </w:sdtPr>
              <w:sdtEndPr/>
              <w:sdtContent>
                <w:r w:rsidR="00567EC2">
                  <w:t>5</w:t>
                </w:r>
              </w:sdtContent>
            </w:sdt>
            <w:r w:rsidR="00567EC2">
              <w:t xml:space="preserve"> – trop de pratique</w:t>
            </w:r>
          </w:p>
        </w:tc>
        <w:tc>
          <w:tcPr>
            <w:tcW w:w="1872" w:type="dxa"/>
          </w:tcPr>
          <w:p w14:paraId="749BD824" w14:textId="77777777" w:rsidR="00567EC2" w:rsidRPr="00500C3E" w:rsidRDefault="00FE0DB4" w:rsidP="000D79E9">
            <w:pPr>
              <w:pStyle w:val="Normal-Centered"/>
            </w:pPr>
            <w:sdt>
              <w:sdtPr>
                <w:alias w:val="4:"/>
                <w:tag w:val="4:"/>
                <w:id w:val="1849370243"/>
                <w:placeholder>
                  <w:docPart w:val="ED08DFAF7D124BD8869FF862B524842F"/>
                </w:placeholder>
                <w:temporary/>
                <w:showingPlcHdr/>
                <w15:appearance w15:val="hidden"/>
              </w:sdtPr>
              <w:sdtEndPr/>
              <w:sdtContent>
                <w:r w:rsidR="00567EC2">
                  <w:t>4</w:t>
                </w:r>
              </w:sdtContent>
            </w:sdt>
          </w:p>
        </w:tc>
        <w:tc>
          <w:tcPr>
            <w:tcW w:w="1872" w:type="dxa"/>
          </w:tcPr>
          <w:p w14:paraId="19BFC5AE" w14:textId="59862C5A" w:rsidR="00567EC2" w:rsidRPr="00500C3E" w:rsidRDefault="00FE0DB4" w:rsidP="000D79E9">
            <w:pPr>
              <w:pStyle w:val="Normal-Centered"/>
            </w:pPr>
            <w:sdt>
              <w:sdtPr>
                <w:alias w:val="3:"/>
                <w:tag w:val="3:"/>
                <w:id w:val="-835851584"/>
                <w:placeholder>
                  <w:docPart w:val="E7029A4B961D46208AEBD936654B4F88"/>
                </w:placeholder>
                <w:temporary/>
                <w:showingPlcHdr/>
                <w15:appearance w15:val="hidden"/>
              </w:sdtPr>
              <w:sdtEndPr/>
              <w:sdtContent>
                <w:r w:rsidR="00567EC2">
                  <w:t>3</w:t>
                </w:r>
              </w:sdtContent>
            </w:sdt>
            <w:r w:rsidR="00567EC2">
              <w:t xml:space="preserve"> - </w:t>
            </w:r>
            <w:proofErr w:type="spellStart"/>
            <w:r w:rsidR="00567EC2">
              <w:t>équilibré</w:t>
            </w:r>
            <w:proofErr w:type="spellEnd"/>
          </w:p>
        </w:tc>
        <w:tc>
          <w:tcPr>
            <w:tcW w:w="1872" w:type="dxa"/>
          </w:tcPr>
          <w:p w14:paraId="6D0F6D90" w14:textId="77777777" w:rsidR="00567EC2" w:rsidRPr="00500C3E" w:rsidRDefault="00FE0DB4" w:rsidP="000D79E9">
            <w:pPr>
              <w:pStyle w:val="Normal-Centered"/>
            </w:pPr>
            <w:sdt>
              <w:sdtPr>
                <w:alias w:val="2:"/>
                <w:tag w:val="2:"/>
                <w:id w:val="1126884828"/>
                <w:placeholder>
                  <w:docPart w:val="B491FD9477654DB2B92C086777ACC402"/>
                </w:placeholder>
                <w:temporary/>
                <w:showingPlcHdr/>
                <w15:appearance w15:val="hidden"/>
              </w:sdtPr>
              <w:sdtEndPr/>
              <w:sdtContent>
                <w:r w:rsidR="00567EC2">
                  <w:t>2</w:t>
                </w:r>
              </w:sdtContent>
            </w:sdt>
          </w:p>
        </w:tc>
        <w:tc>
          <w:tcPr>
            <w:tcW w:w="1872" w:type="dxa"/>
          </w:tcPr>
          <w:p w14:paraId="03EB26DA" w14:textId="7BCF52AA" w:rsidR="00567EC2" w:rsidRPr="00500C3E" w:rsidRDefault="00FE0DB4" w:rsidP="000D79E9">
            <w:pPr>
              <w:pStyle w:val="Normal-Centered"/>
            </w:pPr>
            <w:sdt>
              <w:sdtPr>
                <w:alias w:val="1:"/>
                <w:tag w:val="1:"/>
                <w:id w:val="-1859346754"/>
                <w:placeholder>
                  <w:docPart w:val="A562745B1D2A4AF5B78DBD9D46CDADD0"/>
                </w:placeholder>
                <w:temporary/>
                <w:showingPlcHdr/>
                <w15:appearance w15:val="hidden"/>
              </w:sdtPr>
              <w:sdtEndPr/>
              <w:sdtContent>
                <w:r w:rsidR="00567EC2">
                  <w:t>1</w:t>
                </w:r>
              </w:sdtContent>
            </w:sdt>
            <w:r w:rsidR="00567EC2">
              <w:t xml:space="preserve"> – trop de </w:t>
            </w:r>
            <w:proofErr w:type="spellStart"/>
            <w:r w:rsidR="00567EC2">
              <w:t>théorie</w:t>
            </w:r>
            <w:proofErr w:type="spellEnd"/>
          </w:p>
        </w:tc>
      </w:tr>
    </w:tbl>
    <w:p w14:paraId="6B0A6DF0" w14:textId="77777777" w:rsidR="00567EC2" w:rsidRPr="00567EC2" w:rsidRDefault="00567EC2" w:rsidP="00567EC2">
      <w:pPr>
        <w:rPr>
          <w:lang w:val="fr-FR"/>
        </w:rPr>
      </w:pPr>
    </w:p>
    <w:p w14:paraId="7148BB5D" w14:textId="525849A0" w:rsidR="00567EC2" w:rsidRDefault="00567EC2" w:rsidP="00F03425">
      <w:pPr>
        <w:pStyle w:val="ListParagraph"/>
        <w:numPr>
          <w:ilvl w:val="0"/>
          <w:numId w:val="1"/>
        </w:numPr>
        <w:rPr>
          <w:lang w:val="fr-FR"/>
        </w:rPr>
      </w:pPr>
      <w:r w:rsidRPr="00567EC2">
        <w:rPr>
          <w:lang w:val="fr-FR"/>
        </w:rPr>
        <w:t xml:space="preserve">Quel </w:t>
      </w:r>
      <w:r>
        <w:rPr>
          <w:lang w:val="fr-FR"/>
        </w:rPr>
        <w:t>thème de la conférence</w:t>
      </w:r>
      <w:r w:rsidRPr="00567EC2">
        <w:rPr>
          <w:lang w:val="fr-FR"/>
        </w:rPr>
        <w:t xml:space="preserve"> auriez-vous souhaité voir plus développé ?</w:t>
      </w:r>
    </w:p>
    <w:p w14:paraId="200D5C43" w14:textId="77777777" w:rsidR="00C95D24" w:rsidRDefault="00C95D24" w:rsidP="00C95D24">
      <w:pPr>
        <w:pStyle w:val="ListParagraph"/>
        <w:rPr>
          <w:lang w:val="fr-FR"/>
        </w:rPr>
      </w:pPr>
    </w:p>
    <w:p w14:paraId="048E1CD6" w14:textId="77777777" w:rsidR="00C95D24" w:rsidRDefault="00C95D24" w:rsidP="00C95D24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Présentation du parcours scolaire et professionnel</w:t>
      </w:r>
    </w:p>
    <w:p w14:paraId="5AF4F5A3" w14:textId="77777777" w:rsidR="00C95D24" w:rsidRDefault="00C95D24" w:rsidP="00C95D24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Crédit – finance</w:t>
      </w:r>
    </w:p>
    <w:p w14:paraId="02805B64" w14:textId="77777777" w:rsidR="00C95D24" w:rsidRDefault="00C95D24" w:rsidP="00C95D24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Définition du machine </w:t>
      </w:r>
      <w:proofErr w:type="spellStart"/>
      <w:r>
        <w:rPr>
          <w:lang w:val="fr-FR"/>
        </w:rPr>
        <w:t>learning</w:t>
      </w:r>
      <w:proofErr w:type="spellEnd"/>
    </w:p>
    <w:p w14:paraId="113EB165" w14:textId="77777777" w:rsidR="00C95D24" w:rsidRDefault="00C95D24" w:rsidP="00C95D24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Valeur ajoutée du data </w:t>
      </w:r>
      <w:proofErr w:type="spellStart"/>
      <w:r>
        <w:rPr>
          <w:lang w:val="fr-FR"/>
        </w:rPr>
        <w:t>scientist</w:t>
      </w:r>
      <w:proofErr w:type="spellEnd"/>
      <w:r>
        <w:rPr>
          <w:lang w:val="fr-FR"/>
        </w:rPr>
        <w:t xml:space="preserve"> dans une entreprise</w:t>
      </w:r>
    </w:p>
    <w:p w14:paraId="2D282DA9" w14:textId="77777777" w:rsidR="00C95D24" w:rsidRDefault="00C95D24" w:rsidP="00C95D24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Développement de modèle</w:t>
      </w:r>
    </w:p>
    <w:p w14:paraId="507E2F73" w14:textId="5CBFE775" w:rsidR="00C95D24" w:rsidRPr="00C95D24" w:rsidRDefault="00C95D24" w:rsidP="00C95D24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Cas pratique (python)</w:t>
      </w:r>
    </w:p>
    <w:p w14:paraId="50171D8F" w14:textId="5926BB76" w:rsidR="00F60947" w:rsidRDefault="00F60947" w:rsidP="00F60947">
      <w:pPr>
        <w:pStyle w:val="ListParagraph"/>
        <w:rPr>
          <w:lang w:val="fr-FR"/>
        </w:rPr>
      </w:pPr>
    </w:p>
    <w:p w14:paraId="3DF282A5" w14:textId="77777777" w:rsidR="00C95D24" w:rsidRDefault="00C95D24" w:rsidP="00F60947">
      <w:pPr>
        <w:pStyle w:val="ListParagraph"/>
        <w:rPr>
          <w:lang w:val="fr-FR"/>
        </w:rPr>
      </w:pPr>
    </w:p>
    <w:p w14:paraId="7DD702A6" w14:textId="672CB22A" w:rsidR="00567EC2" w:rsidRDefault="00567EC2" w:rsidP="00F03425">
      <w:pPr>
        <w:pStyle w:val="ListParagraph"/>
        <w:numPr>
          <w:ilvl w:val="0"/>
          <w:numId w:val="1"/>
        </w:numPr>
        <w:rPr>
          <w:lang w:val="fr-FR"/>
        </w:rPr>
      </w:pPr>
      <w:r w:rsidRPr="00567EC2">
        <w:rPr>
          <w:lang w:val="fr-FR"/>
        </w:rPr>
        <w:t xml:space="preserve">Quel </w:t>
      </w:r>
      <w:r>
        <w:rPr>
          <w:lang w:val="fr-FR"/>
        </w:rPr>
        <w:t>thème de la conférence</w:t>
      </w:r>
      <w:r w:rsidRPr="00567EC2">
        <w:rPr>
          <w:lang w:val="fr-FR"/>
        </w:rPr>
        <w:t xml:space="preserve"> vous a le moins intéressé ?</w:t>
      </w:r>
    </w:p>
    <w:p w14:paraId="1D4BC6F9" w14:textId="77777777" w:rsidR="00C95D24" w:rsidRDefault="00C95D24" w:rsidP="00C95D24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Présentation du parcours scolaire et professionnel</w:t>
      </w:r>
    </w:p>
    <w:p w14:paraId="7F1D051C" w14:textId="77777777" w:rsidR="00C95D24" w:rsidRDefault="00C95D24" w:rsidP="00C95D24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Crédit – finance</w:t>
      </w:r>
    </w:p>
    <w:p w14:paraId="175A0E64" w14:textId="77777777" w:rsidR="00C95D24" w:rsidRDefault="00C95D24" w:rsidP="00C95D24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Définition du machine </w:t>
      </w:r>
      <w:proofErr w:type="spellStart"/>
      <w:r>
        <w:rPr>
          <w:lang w:val="fr-FR"/>
        </w:rPr>
        <w:t>learning</w:t>
      </w:r>
      <w:proofErr w:type="spellEnd"/>
    </w:p>
    <w:p w14:paraId="74E6D8AF" w14:textId="77777777" w:rsidR="00C95D24" w:rsidRDefault="00C95D24" w:rsidP="00C95D24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Valeur ajoutée du data </w:t>
      </w:r>
      <w:proofErr w:type="spellStart"/>
      <w:r>
        <w:rPr>
          <w:lang w:val="fr-FR"/>
        </w:rPr>
        <w:t>scientist</w:t>
      </w:r>
      <w:proofErr w:type="spellEnd"/>
      <w:r>
        <w:rPr>
          <w:lang w:val="fr-FR"/>
        </w:rPr>
        <w:t xml:space="preserve"> dans une entreprise</w:t>
      </w:r>
    </w:p>
    <w:p w14:paraId="5713A0EB" w14:textId="77777777" w:rsidR="00C95D24" w:rsidRDefault="00C95D24" w:rsidP="00C95D24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Développement de modèle</w:t>
      </w:r>
    </w:p>
    <w:p w14:paraId="27112E37" w14:textId="77777777" w:rsidR="00C95D24" w:rsidRPr="00C95D24" w:rsidRDefault="00C95D24" w:rsidP="00C95D24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Cas pratique (python)</w:t>
      </w:r>
    </w:p>
    <w:p w14:paraId="38BBF250" w14:textId="77777777" w:rsidR="00C95D24" w:rsidRDefault="00C95D24" w:rsidP="00C95D24">
      <w:pPr>
        <w:pStyle w:val="ListParagraph"/>
        <w:rPr>
          <w:lang w:val="fr-FR"/>
        </w:rPr>
      </w:pPr>
    </w:p>
    <w:p w14:paraId="3533D1C8" w14:textId="77777777" w:rsidR="00F60947" w:rsidRPr="00F60947" w:rsidRDefault="00F60947" w:rsidP="00F60947">
      <w:pPr>
        <w:pStyle w:val="ListParagraph"/>
        <w:rPr>
          <w:lang w:val="fr-FR"/>
        </w:rPr>
      </w:pPr>
    </w:p>
    <w:p w14:paraId="255B28AA" w14:textId="77777777" w:rsidR="00F60947" w:rsidRDefault="00F60947" w:rsidP="00F60947">
      <w:pPr>
        <w:pStyle w:val="ListParagraph"/>
        <w:rPr>
          <w:lang w:val="fr-FR"/>
        </w:rPr>
      </w:pPr>
    </w:p>
    <w:p w14:paraId="124C290C" w14:textId="48885C3D" w:rsidR="005652CF" w:rsidRDefault="005652CF" w:rsidP="00F03425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Quels thèmes relatifs à la data science auriez-vous voulu</w:t>
      </w:r>
      <w:r w:rsidR="00C95D24">
        <w:rPr>
          <w:lang w:val="fr-FR"/>
        </w:rPr>
        <w:t xml:space="preserve"> qu’on</w:t>
      </w:r>
      <w:r>
        <w:rPr>
          <w:lang w:val="fr-FR"/>
        </w:rPr>
        <w:t xml:space="preserve"> aborde ?</w:t>
      </w:r>
    </w:p>
    <w:p w14:paraId="324758D7" w14:textId="56D5D224" w:rsidR="00C95D24" w:rsidRDefault="00C95D24" w:rsidP="00C95D24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 </w:t>
      </w:r>
    </w:p>
    <w:p w14:paraId="63EB895D" w14:textId="01D407BC" w:rsidR="00C95D24" w:rsidRDefault="00C95D24" w:rsidP="00C95D24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 </w:t>
      </w:r>
    </w:p>
    <w:p w14:paraId="3E396168" w14:textId="4415F301" w:rsidR="00C95D24" w:rsidRDefault="00C95D24" w:rsidP="00C95D24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 </w:t>
      </w:r>
    </w:p>
    <w:p w14:paraId="1918506C" w14:textId="77777777" w:rsidR="00C95D24" w:rsidRPr="00F03425" w:rsidRDefault="00C95D24" w:rsidP="00C95D24">
      <w:pPr>
        <w:pStyle w:val="ListParagraph"/>
        <w:ind w:left="1800"/>
        <w:rPr>
          <w:lang w:val="fr-FR"/>
        </w:rPr>
      </w:pPr>
    </w:p>
    <w:p w14:paraId="5780A31E" w14:textId="1F88808D" w:rsidR="1F18A5CF" w:rsidRPr="007C1801" w:rsidRDefault="00567EC2" w:rsidP="00500C3E">
      <w:pPr>
        <w:pStyle w:val="Heading1"/>
        <w:rPr>
          <w:lang w:val="fr-FR"/>
        </w:rPr>
      </w:pPr>
      <w:r w:rsidRPr="007C1801">
        <w:rPr>
          <w:lang w:val="fr-FR"/>
        </w:rPr>
        <w:t>Pédagogie</w:t>
      </w:r>
    </w:p>
    <w:p w14:paraId="079BA7D3" w14:textId="77777777" w:rsidR="009D1040" w:rsidRDefault="00A17165" w:rsidP="00A17165">
      <w:pPr>
        <w:pStyle w:val="ListParagraph"/>
        <w:numPr>
          <w:ilvl w:val="0"/>
          <w:numId w:val="1"/>
        </w:numPr>
        <w:rPr>
          <w:lang w:val="fr-FR"/>
        </w:rPr>
      </w:pPr>
      <w:r w:rsidRPr="007C1801">
        <w:rPr>
          <w:lang w:val="fr-FR"/>
        </w:rPr>
        <w:t>Quel est votre avis sur l</w:t>
      </w:r>
      <w:r w:rsidR="009D1040">
        <w:rPr>
          <w:lang w:val="fr-FR"/>
        </w:rPr>
        <w:t>a qualité des</w:t>
      </w:r>
      <w:r w:rsidRPr="007C1801">
        <w:rPr>
          <w:lang w:val="fr-FR"/>
        </w:rPr>
        <w:t xml:space="preserve"> supports</w:t>
      </w:r>
      <w:r w:rsidR="009D1040">
        <w:rPr>
          <w:lang w:val="fr-FR"/>
        </w:rPr>
        <w:t> ?</w:t>
      </w:r>
    </w:p>
    <w:tbl>
      <w:tblPr>
        <w:tblStyle w:val="TableGrid"/>
        <w:tblW w:w="5000" w:type="pct"/>
        <w:tblLayout w:type="fixed"/>
        <w:tblLook w:val="0620" w:firstRow="1" w:lastRow="0" w:firstColumn="0" w:lastColumn="0" w:noHBand="1" w:noVBand="1"/>
        <w:tblDescription w:val="Clarity table"/>
      </w:tblPr>
      <w:tblGrid>
        <w:gridCol w:w="1870"/>
        <w:gridCol w:w="1870"/>
        <w:gridCol w:w="1870"/>
        <w:gridCol w:w="1870"/>
        <w:gridCol w:w="1870"/>
      </w:tblGrid>
      <w:tr w:rsidR="009D1040" w:rsidRPr="00BA755E" w14:paraId="72F1E633" w14:textId="77777777" w:rsidTr="00B92585">
        <w:tc>
          <w:tcPr>
            <w:tcW w:w="1872" w:type="dxa"/>
          </w:tcPr>
          <w:p w14:paraId="590F95C8" w14:textId="77777777" w:rsidR="009D1040" w:rsidRPr="0064540F" w:rsidRDefault="009D1040" w:rsidP="00B92585">
            <w:pPr>
              <w:pStyle w:val="Normal-Centered"/>
              <w:rPr>
                <w:lang w:val="fr-FR"/>
              </w:rPr>
            </w:pPr>
            <w:sdt>
              <w:sdtPr>
                <w:alias w:val="5:"/>
                <w:tag w:val="5:"/>
                <w:id w:val="1563360989"/>
                <w:placeholder>
                  <w:docPart w:val="1810B6C412F94DCBA0CD47633A673C42"/>
                </w:placeholder>
                <w:temporary/>
                <w:showingPlcHdr/>
                <w15:appearance w15:val="hidden"/>
              </w:sdtPr>
              <w:sdtContent>
                <w:r w:rsidRPr="0064540F">
                  <w:rPr>
                    <w:lang w:val="fr-FR"/>
                  </w:rPr>
                  <w:t>5</w:t>
                </w:r>
              </w:sdtContent>
            </w:sdt>
            <w:r w:rsidRPr="0064540F">
              <w:rPr>
                <w:lang w:val="fr-FR"/>
              </w:rPr>
              <w:t xml:space="preserve"> – très au-dessus des a</w:t>
            </w:r>
            <w:r>
              <w:rPr>
                <w:lang w:val="fr-FR"/>
              </w:rPr>
              <w:t>ttentes</w:t>
            </w:r>
          </w:p>
        </w:tc>
        <w:tc>
          <w:tcPr>
            <w:tcW w:w="1872" w:type="dxa"/>
          </w:tcPr>
          <w:p w14:paraId="45F1FE6F" w14:textId="77777777" w:rsidR="009D1040" w:rsidRPr="00500C3E" w:rsidRDefault="009D1040" w:rsidP="00B92585">
            <w:pPr>
              <w:pStyle w:val="Normal-Centered"/>
            </w:pPr>
            <w:sdt>
              <w:sdtPr>
                <w:alias w:val="4:"/>
                <w:tag w:val="4:"/>
                <w:id w:val="-861280625"/>
                <w:placeholder>
                  <w:docPart w:val="338C6A66D813446AA0DAD8B4FA4C25E3"/>
                </w:placeholder>
                <w:temporary/>
                <w:showingPlcHdr/>
                <w15:appearance w15:val="hidden"/>
              </w:sdtPr>
              <w:sdtContent>
                <w:r>
                  <w:t>4</w:t>
                </w:r>
              </w:sdtContent>
            </w:sdt>
          </w:p>
        </w:tc>
        <w:tc>
          <w:tcPr>
            <w:tcW w:w="1872" w:type="dxa"/>
          </w:tcPr>
          <w:p w14:paraId="6FBACDED" w14:textId="77777777" w:rsidR="009D1040" w:rsidRPr="00500C3E" w:rsidRDefault="009D1040" w:rsidP="00B92585">
            <w:pPr>
              <w:pStyle w:val="Normal-Centered"/>
            </w:pPr>
            <w:sdt>
              <w:sdtPr>
                <w:alias w:val="3:"/>
                <w:tag w:val="3:"/>
                <w:id w:val="1637295012"/>
                <w:placeholder>
                  <w:docPart w:val="83525722F12E4FDE811B520CD7DFE0AB"/>
                </w:placeholder>
                <w:temporary/>
                <w:showingPlcHdr/>
                <w15:appearance w15:val="hidden"/>
              </w:sdtPr>
              <w:sdtContent>
                <w:r>
                  <w:t>3</w:t>
                </w:r>
              </w:sdtContent>
            </w:sdt>
            <w:r>
              <w:t xml:space="preserve"> – correspond aux </w:t>
            </w:r>
            <w:proofErr w:type="spellStart"/>
            <w:r>
              <w:t>attentes</w:t>
            </w:r>
            <w:proofErr w:type="spellEnd"/>
          </w:p>
        </w:tc>
        <w:tc>
          <w:tcPr>
            <w:tcW w:w="1872" w:type="dxa"/>
          </w:tcPr>
          <w:p w14:paraId="6C7AE2A0" w14:textId="77777777" w:rsidR="009D1040" w:rsidRPr="00500C3E" w:rsidRDefault="009D1040" w:rsidP="00B92585">
            <w:pPr>
              <w:pStyle w:val="Normal-Centered"/>
            </w:pPr>
            <w:sdt>
              <w:sdtPr>
                <w:alias w:val="2:"/>
                <w:tag w:val="2:"/>
                <w:id w:val="-1552306861"/>
                <w:placeholder>
                  <w:docPart w:val="6244993FB4514418A33334B2CA4EE0C1"/>
                </w:placeholder>
                <w:temporary/>
                <w:showingPlcHdr/>
                <w15:appearance w15:val="hidden"/>
              </w:sdtPr>
              <w:sdtContent>
                <w:r>
                  <w:t>2</w:t>
                </w:r>
              </w:sdtContent>
            </w:sdt>
          </w:p>
        </w:tc>
        <w:tc>
          <w:tcPr>
            <w:tcW w:w="1872" w:type="dxa"/>
          </w:tcPr>
          <w:p w14:paraId="4154F2C2" w14:textId="77777777" w:rsidR="009D1040" w:rsidRPr="0064540F" w:rsidRDefault="009D1040" w:rsidP="00B92585">
            <w:pPr>
              <w:pStyle w:val="Normal-Centered"/>
              <w:rPr>
                <w:lang w:val="fr-FR"/>
              </w:rPr>
            </w:pPr>
            <w:sdt>
              <w:sdtPr>
                <w:alias w:val="1:"/>
                <w:tag w:val="1:"/>
                <w:id w:val="-1082909975"/>
                <w:placeholder>
                  <w:docPart w:val="A2687659AF9A49668F7A590086D83F75"/>
                </w:placeholder>
                <w:temporary/>
                <w:showingPlcHdr/>
                <w15:appearance w15:val="hidden"/>
              </w:sdtPr>
              <w:sdtContent>
                <w:r w:rsidRPr="0064540F">
                  <w:rPr>
                    <w:lang w:val="fr-FR"/>
                  </w:rPr>
                  <w:t>1</w:t>
                </w:r>
              </w:sdtContent>
            </w:sdt>
            <w:r w:rsidRPr="0064540F">
              <w:rPr>
                <w:lang w:val="fr-FR"/>
              </w:rPr>
              <w:t xml:space="preserve"> – très en-dessous des a</w:t>
            </w:r>
            <w:r>
              <w:rPr>
                <w:lang w:val="fr-FR"/>
              </w:rPr>
              <w:t>ttentes</w:t>
            </w:r>
          </w:p>
        </w:tc>
      </w:tr>
    </w:tbl>
    <w:p w14:paraId="52B85419" w14:textId="7D1D6DC0" w:rsidR="00A17165" w:rsidRPr="009D1040" w:rsidRDefault="00A17165" w:rsidP="009D1040">
      <w:pPr>
        <w:rPr>
          <w:lang w:val="fr-FR"/>
        </w:rPr>
      </w:pPr>
    </w:p>
    <w:p w14:paraId="2FBF772A" w14:textId="1B8AD98C" w:rsidR="00C95D24" w:rsidRDefault="00C95D24" w:rsidP="00F60947">
      <w:pPr>
        <w:pStyle w:val="ListParagraph"/>
        <w:numPr>
          <w:ilvl w:val="0"/>
          <w:numId w:val="1"/>
        </w:numPr>
        <w:rPr>
          <w:lang w:val="fr-FR"/>
        </w:rPr>
      </w:pPr>
      <w:r w:rsidRPr="00C95D24">
        <w:rPr>
          <w:lang w:val="fr-FR"/>
        </w:rPr>
        <w:t>Comment évaluez-vous les compétences démontrées par le</w:t>
      </w:r>
      <w:r>
        <w:rPr>
          <w:lang w:val="fr-FR"/>
        </w:rPr>
        <w:t xml:space="preserve"> conférencier</w:t>
      </w:r>
      <w:r w:rsidRPr="00C95D24">
        <w:rPr>
          <w:lang w:val="fr-FR"/>
        </w:rPr>
        <w:t xml:space="preserve"> ?</w:t>
      </w:r>
    </w:p>
    <w:tbl>
      <w:tblPr>
        <w:tblStyle w:val="TableGrid"/>
        <w:tblW w:w="5000" w:type="pct"/>
        <w:tblLayout w:type="fixed"/>
        <w:tblLook w:val="0620" w:firstRow="1" w:lastRow="0" w:firstColumn="0" w:lastColumn="0" w:noHBand="1" w:noVBand="1"/>
        <w:tblDescription w:val="Clarity table"/>
      </w:tblPr>
      <w:tblGrid>
        <w:gridCol w:w="1870"/>
        <w:gridCol w:w="1870"/>
        <w:gridCol w:w="1870"/>
        <w:gridCol w:w="1870"/>
        <w:gridCol w:w="1870"/>
      </w:tblGrid>
      <w:tr w:rsidR="008E0D3F" w:rsidRPr="00BA755E" w14:paraId="34CFCED9" w14:textId="77777777" w:rsidTr="008D4A87">
        <w:tc>
          <w:tcPr>
            <w:tcW w:w="1872" w:type="dxa"/>
          </w:tcPr>
          <w:p w14:paraId="44B69CC6" w14:textId="77777777" w:rsidR="008E0D3F" w:rsidRPr="0064540F" w:rsidRDefault="00FE0DB4" w:rsidP="008D4A87">
            <w:pPr>
              <w:pStyle w:val="Normal-Centered"/>
              <w:rPr>
                <w:lang w:val="fr-FR"/>
              </w:rPr>
            </w:pPr>
            <w:sdt>
              <w:sdtPr>
                <w:alias w:val="5:"/>
                <w:tag w:val="5:"/>
                <w:id w:val="-1953691002"/>
                <w:placeholder>
                  <w:docPart w:val="76B8E800BAB8480DA20462E3B691134D"/>
                </w:placeholder>
                <w:temporary/>
                <w:showingPlcHdr/>
                <w15:appearance w15:val="hidden"/>
              </w:sdtPr>
              <w:sdtEndPr/>
              <w:sdtContent>
                <w:r w:rsidR="008E0D3F" w:rsidRPr="0064540F">
                  <w:rPr>
                    <w:lang w:val="fr-FR"/>
                  </w:rPr>
                  <w:t>5</w:t>
                </w:r>
              </w:sdtContent>
            </w:sdt>
            <w:r w:rsidR="008E0D3F" w:rsidRPr="0064540F">
              <w:rPr>
                <w:lang w:val="fr-FR"/>
              </w:rPr>
              <w:t xml:space="preserve"> – très au-dessus des a</w:t>
            </w:r>
            <w:r w:rsidR="008E0D3F">
              <w:rPr>
                <w:lang w:val="fr-FR"/>
              </w:rPr>
              <w:t>ttentes</w:t>
            </w:r>
          </w:p>
        </w:tc>
        <w:tc>
          <w:tcPr>
            <w:tcW w:w="1872" w:type="dxa"/>
          </w:tcPr>
          <w:p w14:paraId="2CA93BD0" w14:textId="77777777" w:rsidR="008E0D3F" w:rsidRPr="00500C3E" w:rsidRDefault="00FE0DB4" w:rsidP="008D4A87">
            <w:pPr>
              <w:pStyle w:val="Normal-Centered"/>
            </w:pPr>
            <w:sdt>
              <w:sdtPr>
                <w:alias w:val="4:"/>
                <w:tag w:val="4:"/>
                <w:id w:val="320474405"/>
                <w:placeholder>
                  <w:docPart w:val="11132225098A4C3C9AF4CF03618A7416"/>
                </w:placeholder>
                <w:temporary/>
                <w:showingPlcHdr/>
                <w15:appearance w15:val="hidden"/>
              </w:sdtPr>
              <w:sdtEndPr/>
              <w:sdtContent>
                <w:r w:rsidR="008E0D3F">
                  <w:t>4</w:t>
                </w:r>
              </w:sdtContent>
            </w:sdt>
          </w:p>
        </w:tc>
        <w:tc>
          <w:tcPr>
            <w:tcW w:w="1872" w:type="dxa"/>
          </w:tcPr>
          <w:p w14:paraId="736852E8" w14:textId="77777777" w:rsidR="008E0D3F" w:rsidRPr="00500C3E" w:rsidRDefault="00FE0DB4" w:rsidP="008D4A87">
            <w:pPr>
              <w:pStyle w:val="Normal-Centered"/>
            </w:pPr>
            <w:sdt>
              <w:sdtPr>
                <w:alias w:val="3:"/>
                <w:tag w:val="3:"/>
                <w:id w:val="-2087906668"/>
                <w:placeholder>
                  <w:docPart w:val="D7767436A2D642D9A7402F88CE3AC60A"/>
                </w:placeholder>
                <w:temporary/>
                <w:showingPlcHdr/>
                <w15:appearance w15:val="hidden"/>
              </w:sdtPr>
              <w:sdtEndPr/>
              <w:sdtContent>
                <w:r w:rsidR="008E0D3F">
                  <w:t>3</w:t>
                </w:r>
              </w:sdtContent>
            </w:sdt>
            <w:r w:rsidR="008E0D3F">
              <w:t xml:space="preserve"> – correspond aux </w:t>
            </w:r>
            <w:proofErr w:type="spellStart"/>
            <w:r w:rsidR="008E0D3F">
              <w:t>attentes</w:t>
            </w:r>
            <w:proofErr w:type="spellEnd"/>
          </w:p>
        </w:tc>
        <w:tc>
          <w:tcPr>
            <w:tcW w:w="1872" w:type="dxa"/>
          </w:tcPr>
          <w:p w14:paraId="04417EE7" w14:textId="77777777" w:rsidR="008E0D3F" w:rsidRPr="00500C3E" w:rsidRDefault="00FE0DB4" w:rsidP="008D4A87">
            <w:pPr>
              <w:pStyle w:val="Normal-Centered"/>
            </w:pPr>
            <w:sdt>
              <w:sdtPr>
                <w:alias w:val="2:"/>
                <w:tag w:val="2:"/>
                <w:id w:val="-15072972"/>
                <w:placeholder>
                  <w:docPart w:val="62EAF2D0B3BA45E9B5197A3ADF8E7A11"/>
                </w:placeholder>
                <w:temporary/>
                <w:showingPlcHdr/>
                <w15:appearance w15:val="hidden"/>
              </w:sdtPr>
              <w:sdtEndPr/>
              <w:sdtContent>
                <w:r w:rsidR="008E0D3F">
                  <w:t>2</w:t>
                </w:r>
              </w:sdtContent>
            </w:sdt>
          </w:p>
        </w:tc>
        <w:tc>
          <w:tcPr>
            <w:tcW w:w="1872" w:type="dxa"/>
          </w:tcPr>
          <w:p w14:paraId="5FAE17B1" w14:textId="77777777" w:rsidR="008E0D3F" w:rsidRPr="0064540F" w:rsidRDefault="00FE0DB4" w:rsidP="008D4A87">
            <w:pPr>
              <w:pStyle w:val="Normal-Centered"/>
              <w:rPr>
                <w:lang w:val="fr-FR"/>
              </w:rPr>
            </w:pPr>
            <w:sdt>
              <w:sdtPr>
                <w:alias w:val="1:"/>
                <w:tag w:val="1:"/>
                <w:id w:val="1985887548"/>
                <w:placeholder>
                  <w:docPart w:val="DD3603698D874456A92F470A872037A7"/>
                </w:placeholder>
                <w:temporary/>
                <w:showingPlcHdr/>
                <w15:appearance w15:val="hidden"/>
              </w:sdtPr>
              <w:sdtEndPr/>
              <w:sdtContent>
                <w:r w:rsidR="008E0D3F" w:rsidRPr="0064540F">
                  <w:rPr>
                    <w:lang w:val="fr-FR"/>
                  </w:rPr>
                  <w:t>1</w:t>
                </w:r>
              </w:sdtContent>
            </w:sdt>
            <w:r w:rsidR="008E0D3F" w:rsidRPr="0064540F">
              <w:rPr>
                <w:lang w:val="fr-FR"/>
              </w:rPr>
              <w:t xml:space="preserve"> – très en-dessous des a</w:t>
            </w:r>
            <w:r w:rsidR="008E0D3F">
              <w:rPr>
                <w:lang w:val="fr-FR"/>
              </w:rPr>
              <w:t>ttentes</w:t>
            </w:r>
          </w:p>
        </w:tc>
      </w:tr>
    </w:tbl>
    <w:p w14:paraId="0A13CC7E" w14:textId="77777777" w:rsidR="00C95D24" w:rsidRPr="00C95D24" w:rsidRDefault="00C95D24" w:rsidP="008E0D3F">
      <w:pPr>
        <w:rPr>
          <w:lang w:val="fr-FR"/>
        </w:rPr>
      </w:pPr>
    </w:p>
    <w:p w14:paraId="488C93E6" w14:textId="77777777" w:rsidR="00C95D24" w:rsidRDefault="00C95D24" w:rsidP="00C95D24">
      <w:pPr>
        <w:pStyle w:val="ListParagraph"/>
        <w:rPr>
          <w:lang w:val="fr-FR"/>
        </w:rPr>
      </w:pPr>
    </w:p>
    <w:p w14:paraId="534B36F9" w14:textId="744FA8E5" w:rsidR="00F60947" w:rsidRDefault="00F60947" w:rsidP="00F60947">
      <w:pPr>
        <w:pStyle w:val="ListParagraph"/>
        <w:numPr>
          <w:ilvl w:val="0"/>
          <w:numId w:val="1"/>
        </w:numPr>
        <w:rPr>
          <w:lang w:val="fr-FR"/>
        </w:rPr>
      </w:pPr>
      <w:r w:rsidRPr="00567EC2">
        <w:rPr>
          <w:lang w:val="fr-FR"/>
        </w:rPr>
        <w:t>Globalement, comment évaluez-vous la pédagogie utilisée ?</w:t>
      </w:r>
    </w:p>
    <w:tbl>
      <w:tblPr>
        <w:tblStyle w:val="TableGrid"/>
        <w:tblW w:w="5000" w:type="pct"/>
        <w:tblLayout w:type="fixed"/>
        <w:tblLook w:val="0620" w:firstRow="1" w:lastRow="0" w:firstColumn="0" w:lastColumn="0" w:noHBand="1" w:noVBand="1"/>
        <w:tblDescription w:val="Clarity table"/>
      </w:tblPr>
      <w:tblGrid>
        <w:gridCol w:w="1870"/>
        <w:gridCol w:w="1870"/>
        <w:gridCol w:w="1870"/>
        <w:gridCol w:w="1870"/>
        <w:gridCol w:w="1870"/>
      </w:tblGrid>
      <w:tr w:rsidR="0064540F" w:rsidRPr="00BA755E" w14:paraId="21AFB7BD" w14:textId="77777777" w:rsidTr="000D79E9">
        <w:tc>
          <w:tcPr>
            <w:tcW w:w="1872" w:type="dxa"/>
          </w:tcPr>
          <w:p w14:paraId="565D48A1" w14:textId="58E8FAE6" w:rsidR="0064540F" w:rsidRPr="0064540F" w:rsidRDefault="00FE0DB4" w:rsidP="000D79E9">
            <w:pPr>
              <w:pStyle w:val="Normal-Centered"/>
              <w:rPr>
                <w:lang w:val="fr-FR"/>
              </w:rPr>
            </w:pPr>
            <w:sdt>
              <w:sdtPr>
                <w:alias w:val="5:"/>
                <w:tag w:val="5:"/>
                <w:id w:val="-441299747"/>
                <w:placeholder>
                  <w:docPart w:val="EE7100C20CE9400592E777D094E78597"/>
                </w:placeholder>
                <w:temporary/>
                <w:showingPlcHdr/>
                <w15:appearance w15:val="hidden"/>
              </w:sdtPr>
              <w:sdtEndPr/>
              <w:sdtContent>
                <w:r w:rsidR="0064540F" w:rsidRPr="0064540F">
                  <w:rPr>
                    <w:lang w:val="fr-FR"/>
                  </w:rPr>
                  <w:t>5</w:t>
                </w:r>
              </w:sdtContent>
            </w:sdt>
            <w:r w:rsidR="0064540F" w:rsidRPr="0064540F">
              <w:rPr>
                <w:lang w:val="fr-FR"/>
              </w:rPr>
              <w:t xml:space="preserve"> – très au-dessus des a</w:t>
            </w:r>
            <w:r w:rsidR="0064540F">
              <w:rPr>
                <w:lang w:val="fr-FR"/>
              </w:rPr>
              <w:t>ttentes</w:t>
            </w:r>
          </w:p>
        </w:tc>
        <w:tc>
          <w:tcPr>
            <w:tcW w:w="1872" w:type="dxa"/>
          </w:tcPr>
          <w:p w14:paraId="53B82194" w14:textId="77777777" w:rsidR="0064540F" w:rsidRPr="00500C3E" w:rsidRDefault="00FE0DB4" w:rsidP="000D79E9">
            <w:pPr>
              <w:pStyle w:val="Normal-Centered"/>
            </w:pPr>
            <w:sdt>
              <w:sdtPr>
                <w:alias w:val="4:"/>
                <w:tag w:val="4:"/>
                <w:id w:val="372510302"/>
                <w:placeholder>
                  <w:docPart w:val="01811111D5624F06BB6B26485EA3FD84"/>
                </w:placeholder>
                <w:temporary/>
                <w:showingPlcHdr/>
                <w15:appearance w15:val="hidden"/>
              </w:sdtPr>
              <w:sdtEndPr/>
              <w:sdtContent>
                <w:r w:rsidR="0064540F">
                  <w:t>4</w:t>
                </w:r>
              </w:sdtContent>
            </w:sdt>
          </w:p>
        </w:tc>
        <w:tc>
          <w:tcPr>
            <w:tcW w:w="1872" w:type="dxa"/>
          </w:tcPr>
          <w:p w14:paraId="59ED037B" w14:textId="0B778D33" w:rsidR="0064540F" w:rsidRPr="00500C3E" w:rsidRDefault="00FE0DB4" w:rsidP="000D79E9">
            <w:pPr>
              <w:pStyle w:val="Normal-Centered"/>
            </w:pPr>
            <w:sdt>
              <w:sdtPr>
                <w:alias w:val="3:"/>
                <w:tag w:val="3:"/>
                <w:id w:val="1759940335"/>
                <w:placeholder>
                  <w:docPart w:val="4E5C036D00A7434BBECF8842D8B4BCAD"/>
                </w:placeholder>
                <w:temporary/>
                <w:showingPlcHdr/>
                <w15:appearance w15:val="hidden"/>
              </w:sdtPr>
              <w:sdtEndPr/>
              <w:sdtContent>
                <w:r w:rsidR="0064540F">
                  <w:t>3</w:t>
                </w:r>
              </w:sdtContent>
            </w:sdt>
            <w:r w:rsidR="0064540F">
              <w:t xml:space="preserve"> – correspond aux </w:t>
            </w:r>
            <w:proofErr w:type="spellStart"/>
            <w:r w:rsidR="0064540F">
              <w:t>attentes</w:t>
            </w:r>
            <w:proofErr w:type="spellEnd"/>
          </w:p>
        </w:tc>
        <w:tc>
          <w:tcPr>
            <w:tcW w:w="1872" w:type="dxa"/>
          </w:tcPr>
          <w:p w14:paraId="74AB61EB" w14:textId="77777777" w:rsidR="0064540F" w:rsidRPr="00500C3E" w:rsidRDefault="00FE0DB4" w:rsidP="000D79E9">
            <w:pPr>
              <w:pStyle w:val="Normal-Centered"/>
            </w:pPr>
            <w:sdt>
              <w:sdtPr>
                <w:alias w:val="2:"/>
                <w:tag w:val="2:"/>
                <w:id w:val="-1054458939"/>
                <w:placeholder>
                  <w:docPart w:val="E74564C0592C4334B3FD33190E9548C1"/>
                </w:placeholder>
                <w:temporary/>
                <w:showingPlcHdr/>
                <w15:appearance w15:val="hidden"/>
              </w:sdtPr>
              <w:sdtEndPr/>
              <w:sdtContent>
                <w:r w:rsidR="0064540F">
                  <w:t>2</w:t>
                </w:r>
              </w:sdtContent>
            </w:sdt>
          </w:p>
        </w:tc>
        <w:tc>
          <w:tcPr>
            <w:tcW w:w="1872" w:type="dxa"/>
          </w:tcPr>
          <w:p w14:paraId="6DD86536" w14:textId="4A006520" w:rsidR="0064540F" w:rsidRPr="0064540F" w:rsidRDefault="00FE0DB4" w:rsidP="000D79E9">
            <w:pPr>
              <w:pStyle w:val="Normal-Centered"/>
              <w:rPr>
                <w:lang w:val="fr-FR"/>
              </w:rPr>
            </w:pPr>
            <w:sdt>
              <w:sdtPr>
                <w:alias w:val="1:"/>
                <w:tag w:val="1:"/>
                <w:id w:val="1103771742"/>
                <w:placeholder>
                  <w:docPart w:val="E45D9C9A88324BFEBFC177FDE7FEE603"/>
                </w:placeholder>
                <w:temporary/>
                <w:showingPlcHdr/>
                <w15:appearance w15:val="hidden"/>
              </w:sdtPr>
              <w:sdtEndPr/>
              <w:sdtContent>
                <w:r w:rsidR="0064540F" w:rsidRPr="0064540F">
                  <w:rPr>
                    <w:lang w:val="fr-FR"/>
                  </w:rPr>
                  <w:t>1</w:t>
                </w:r>
              </w:sdtContent>
            </w:sdt>
            <w:r w:rsidR="0064540F" w:rsidRPr="0064540F">
              <w:rPr>
                <w:lang w:val="fr-FR"/>
              </w:rPr>
              <w:t xml:space="preserve"> – très en-dessous des a</w:t>
            </w:r>
            <w:r w:rsidR="0064540F">
              <w:rPr>
                <w:lang w:val="fr-FR"/>
              </w:rPr>
              <w:t>ttentes</w:t>
            </w:r>
          </w:p>
        </w:tc>
      </w:tr>
    </w:tbl>
    <w:p w14:paraId="56E611F1" w14:textId="77AE7389" w:rsidR="00F60947" w:rsidRDefault="00F60947" w:rsidP="00BA755E">
      <w:pPr>
        <w:rPr>
          <w:lang w:val="fr-FR"/>
        </w:rPr>
      </w:pPr>
    </w:p>
    <w:p w14:paraId="7A933C76" w14:textId="0B14B939" w:rsidR="00BA755E" w:rsidRDefault="00BA755E" w:rsidP="00BA755E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Commentaires sur la pédagogie du conférencier :</w:t>
      </w:r>
    </w:p>
    <w:p w14:paraId="11AE2679" w14:textId="6106A2E8" w:rsidR="00BA755E" w:rsidRDefault="00BA755E" w:rsidP="00BA755E">
      <w:pPr>
        <w:pStyle w:val="ListParagraph"/>
        <w:rPr>
          <w:lang w:val="fr-FR"/>
        </w:rPr>
      </w:pPr>
    </w:p>
    <w:p w14:paraId="56A48BE6" w14:textId="0197ECCC" w:rsidR="00BA755E" w:rsidRDefault="00BA755E" w:rsidP="00BA755E">
      <w:pPr>
        <w:pStyle w:val="ListParagraph"/>
        <w:rPr>
          <w:lang w:val="fr-FR"/>
        </w:rPr>
      </w:pPr>
    </w:p>
    <w:p w14:paraId="3C63F359" w14:textId="617B81BC" w:rsidR="00BA755E" w:rsidRDefault="00BA755E" w:rsidP="00BA755E">
      <w:pPr>
        <w:pStyle w:val="ListParagraph"/>
        <w:rPr>
          <w:lang w:val="fr-FR"/>
        </w:rPr>
      </w:pPr>
    </w:p>
    <w:p w14:paraId="5A2CFDE2" w14:textId="77777777" w:rsidR="00BA755E" w:rsidRPr="00BA755E" w:rsidRDefault="00BA755E" w:rsidP="00BA755E">
      <w:pPr>
        <w:pStyle w:val="ListParagraph"/>
        <w:rPr>
          <w:lang w:val="fr-FR"/>
        </w:rPr>
      </w:pPr>
    </w:p>
    <w:p w14:paraId="5A4DCCFE" w14:textId="12A82026" w:rsidR="1F18A5CF" w:rsidRPr="00500C3E" w:rsidRDefault="00567EC2" w:rsidP="00500C3E">
      <w:pPr>
        <w:pStyle w:val="Heading1"/>
      </w:pPr>
      <w:proofErr w:type="spellStart"/>
      <w:r>
        <w:t>Intèrêt</w:t>
      </w:r>
      <w:proofErr w:type="spellEnd"/>
    </w:p>
    <w:p w14:paraId="75BE018A" w14:textId="745E8306" w:rsidR="1F18A5CF" w:rsidRDefault="00F60947" w:rsidP="00F60947">
      <w:pPr>
        <w:pStyle w:val="ListParagraph"/>
        <w:numPr>
          <w:ilvl w:val="0"/>
          <w:numId w:val="1"/>
        </w:numPr>
        <w:rPr>
          <w:lang w:val="fr-FR"/>
        </w:rPr>
      </w:pPr>
      <w:r w:rsidRPr="00F60947">
        <w:rPr>
          <w:lang w:val="fr-FR"/>
        </w:rPr>
        <w:t>Selon vous, les objectifs de la formation ont-ils été atteints ?</w:t>
      </w:r>
    </w:p>
    <w:p w14:paraId="68D5621B" w14:textId="77777777" w:rsidR="008E0D3F" w:rsidRDefault="008E0D3F" w:rsidP="008E0D3F">
      <w:pPr>
        <w:pStyle w:val="ListParagraph"/>
        <w:rPr>
          <w:lang w:val="fr-FR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8E0D3F" w14:paraId="1BEEE79D" w14:textId="77777777" w:rsidTr="008E0D3F">
        <w:tc>
          <w:tcPr>
            <w:tcW w:w="3116" w:type="dxa"/>
          </w:tcPr>
          <w:p w14:paraId="30793758" w14:textId="6D7D8BCD" w:rsidR="008E0D3F" w:rsidRDefault="008E0D3F" w:rsidP="008E0D3F">
            <w:pPr>
              <w:pStyle w:val="ListParagraph"/>
              <w:ind w:left="0"/>
              <w:rPr>
                <w:lang w:val="fr-FR"/>
              </w:rPr>
            </w:pPr>
            <w:r>
              <w:rPr>
                <w:lang w:val="fr-FR"/>
              </w:rPr>
              <w:t>3 – très satisfait</w:t>
            </w:r>
          </w:p>
        </w:tc>
        <w:tc>
          <w:tcPr>
            <w:tcW w:w="3117" w:type="dxa"/>
          </w:tcPr>
          <w:p w14:paraId="354CF646" w14:textId="3A4CCE5B" w:rsidR="008E0D3F" w:rsidRDefault="008E0D3F" w:rsidP="008E0D3F">
            <w:pPr>
              <w:pStyle w:val="ListParagraph"/>
              <w:ind w:left="0"/>
              <w:rPr>
                <w:lang w:val="fr-FR"/>
              </w:rPr>
            </w:pPr>
            <w:r>
              <w:rPr>
                <w:lang w:val="fr-FR"/>
              </w:rPr>
              <w:t>2 - satisfait</w:t>
            </w:r>
          </w:p>
        </w:tc>
        <w:tc>
          <w:tcPr>
            <w:tcW w:w="3117" w:type="dxa"/>
          </w:tcPr>
          <w:p w14:paraId="6490A3F5" w14:textId="14BF4385" w:rsidR="008E0D3F" w:rsidRDefault="008E0D3F" w:rsidP="008E0D3F">
            <w:pPr>
              <w:pStyle w:val="ListParagraph"/>
              <w:ind w:left="0"/>
              <w:rPr>
                <w:lang w:val="fr-FR"/>
              </w:rPr>
            </w:pPr>
            <w:r>
              <w:rPr>
                <w:lang w:val="fr-FR"/>
              </w:rPr>
              <w:t>1 – pas satisfait</w:t>
            </w:r>
          </w:p>
        </w:tc>
      </w:tr>
    </w:tbl>
    <w:p w14:paraId="01E77425" w14:textId="77777777" w:rsidR="008E0D3F" w:rsidRPr="00F60947" w:rsidRDefault="008E0D3F" w:rsidP="008E0D3F">
      <w:pPr>
        <w:pStyle w:val="ListParagraph"/>
        <w:rPr>
          <w:lang w:val="fr-FR"/>
        </w:rPr>
      </w:pPr>
    </w:p>
    <w:p w14:paraId="4C848A9D" w14:textId="0B2360C6" w:rsidR="00F60947" w:rsidRPr="0087797D" w:rsidRDefault="00F60947" w:rsidP="00F60947">
      <w:pPr>
        <w:rPr>
          <w:lang w:val="fr-FR"/>
        </w:rPr>
      </w:pPr>
    </w:p>
    <w:p w14:paraId="67444A31" w14:textId="05D0CEE8" w:rsidR="00F60947" w:rsidRDefault="00F60947" w:rsidP="00F60947">
      <w:pPr>
        <w:pStyle w:val="ListParagraph"/>
        <w:numPr>
          <w:ilvl w:val="0"/>
          <w:numId w:val="1"/>
        </w:numPr>
        <w:rPr>
          <w:lang w:val="fr-FR"/>
        </w:rPr>
      </w:pPr>
      <w:r w:rsidRPr="00F60947">
        <w:rPr>
          <w:lang w:val="fr-FR"/>
        </w:rPr>
        <w:t>La formation que vous avez suivie correspond-t-elle à ce que vous vous attendiez ?</w:t>
      </w:r>
    </w:p>
    <w:p w14:paraId="369E5CE5" w14:textId="77777777" w:rsidR="008E0D3F" w:rsidRDefault="008E0D3F" w:rsidP="008E0D3F">
      <w:pPr>
        <w:pStyle w:val="ListParagraph"/>
        <w:rPr>
          <w:lang w:val="fr-FR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8E0D3F" w14:paraId="231C0AA3" w14:textId="77777777" w:rsidTr="008D4A87">
        <w:tc>
          <w:tcPr>
            <w:tcW w:w="3116" w:type="dxa"/>
          </w:tcPr>
          <w:p w14:paraId="0C44FFD3" w14:textId="77777777" w:rsidR="008E0D3F" w:rsidRDefault="008E0D3F" w:rsidP="008D4A87">
            <w:pPr>
              <w:pStyle w:val="ListParagraph"/>
              <w:ind w:left="0"/>
              <w:rPr>
                <w:lang w:val="fr-FR"/>
              </w:rPr>
            </w:pPr>
            <w:r>
              <w:rPr>
                <w:lang w:val="fr-FR"/>
              </w:rPr>
              <w:t>3 – très satisfait</w:t>
            </w:r>
          </w:p>
        </w:tc>
        <w:tc>
          <w:tcPr>
            <w:tcW w:w="3117" w:type="dxa"/>
          </w:tcPr>
          <w:p w14:paraId="4E170191" w14:textId="77777777" w:rsidR="008E0D3F" w:rsidRDefault="008E0D3F" w:rsidP="008D4A87">
            <w:pPr>
              <w:pStyle w:val="ListParagraph"/>
              <w:ind w:left="0"/>
              <w:rPr>
                <w:lang w:val="fr-FR"/>
              </w:rPr>
            </w:pPr>
            <w:r>
              <w:rPr>
                <w:lang w:val="fr-FR"/>
              </w:rPr>
              <w:t>2 - satisfait</w:t>
            </w:r>
          </w:p>
        </w:tc>
        <w:tc>
          <w:tcPr>
            <w:tcW w:w="3117" w:type="dxa"/>
          </w:tcPr>
          <w:p w14:paraId="63A3EF31" w14:textId="77777777" w:rsidR="008E0D3F" w:rsidRDefault="008E0D3F" w:rsidP="008D4A87">
            <w:pPr>
              <w:pStyle w:val="ListParagraph"/>
              <w:ind w:left="0"/>
              <w:rPr>
                <w:lang w:val="fr-FR"/>
              </w:rPr>
            </w:pPr>
            <w:r>
              <w:rPr>
                <w:lang w:val="fr-FR"/>
              </w:rPr>
              <w:t>1 – pas satisfait</w:t>
            </w:r>
          </w:p>
        </w:tc>
      </w:tr>
    </w:tbl>
    <w:p w14:paraId="5C2ED8EE" w14:textId="77777777" w:rsidR="008E0D3F" w:rsidRPr="00F60947" w:rsidRDefault="008E0D3F" w:rsidP="008E0D3F">
      <w:pPr>
        <w:pStyle w:val="ListParagraph"/>
        <w:rPr>
          <w:lang w:val="fr-FR"/>
        </w:rPr>
      </w:pPr>
    </w:p>
    <w:p w14:paraId="770D9F35" w14:textId="64D2B011" w:rsidR="167710CA" w:rsidRPr="00500C3E" w:rsidRDefault="00F60947" w:rsidP="00500C3E">
      <w:pPr>
        <w:pStyle w:val="Heading1"/>
      </w:pPr>
      <w:proofErr w:type="spellStart"/>
      <w:r>
        <w:t>Commentaires</w:t>
      </w:r>
      <w:proofErr w:type="spellEnd"/>
      <w:r>
        <w:t>:</w:t>
      </w:r>
    </w:p>
    <w:p w14:paraId="2F0D5FC1" w14:textId="4C3D9C6A" w:rsidR="00F60947" w:rsidRPr="00F60947" w:rsidRDefault="00F60947" w:rsidP="00F60947"/>
    <w:sectPr w:rsidR="00F60947" w:rsidRPr="00F60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EF4E6F" w14:textId="77777777" w:rsidR="00FE0DB4" w:rsidRDefault="00FE0DB4" w:rsidP="00104B3F">
      <w:pPr>
        <w:spacing w:after="0" w:line="240" w:lineRule="auto"/>
      </w:pPr>
      <w:r>
        <w:separator/>
      </w:r>
    </w:p>
  </w:endnote>
  <w:endnote w:type="continuationSeparator" w:id="0">
    <w:p w14:paraId="0CDF7BA0" w14:textId="77777777" w:rsidR="00FE0DB4" w:rsidRDefault="00FE0DB4" w:rsidP="00104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D596CA" w14:textId="77777777" w:rsidR="00FE0DB4" w:rsidRDefault="00FE0DB4" w:rsidP="00104B3F">
      <w:pPr>
        <w:spacing w:after="0" w:line="240" w:lineRule="auto"/>
      </w:pPr>
      <w:r>
        <w:separator/>
      </w:r>
    </w:p>
  </w:footnote>
  <w:footnote w:type="continuationSeparator" w:id="0">
    <w:p w14:paraId="3845FFD2" w14:textId="77777777" w:rsidR="00FE0DB4" w:rsidRDefault="00FE0DB4" w:rsidP="00104B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30339"/>
    <w:multiLevelType w:val="hybridMultilevel"/>
    <w:tmpl w:val="6D420E22"/>
    <w:lvl w:ilvl="0" w:tplc="F788B45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C042E"/>
    <w:multiLevelType w:val="hybridMultilevel"/>
    <w:tmpl w:val="85245E4C"/>
    <w:lvl w:ilvl="0" w:tplc="EB42CF5C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C1C12"/>
    <w:multiLevelType w:val="hybridMultilevel"/>
    <w:tmpl w:val="6D420E22"/>
    <w:lvl w:ilvl="0" w:tplc="F788B45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824D90"/>
    <w:multiLevelType w:val="hybridMultilevel"/>
    <w:tmpl w:val="6EBA2E64"/>
    <w:lvl w:ilvl="0" w:tplc="885E11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65396D"/>
    <w:multiLevelType w:val="hybridMultilevel"/>
    <w:tmpl w:val="F4DC2678"/>
    <w:lvl w:ilvl="0" w:tplc="32D8FB3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387291"/>
    <w:multiLevelType w:val="hybridMultilevel"/>
    <w:tmpl w:val="D064075E"/>
    <w:lvl w:ilvl="0" w:tplc="EB42CF5C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F95824"/>
    <w:multiLevelType w:val="hybridMultilevel"/>
    <w:tmpl w:val="6D420E22"/>
    <w:lvl w:ilvl="0" w:tplc="F788B45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C763EA"/>
    <w:multiLevelType w:val="hybridMultilevel"/>
    <w:tmpl w:val="3866264C"/>
    <w:lvl w:ilvl="0" w:tplc="DDF8FED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3"/>
  </w:num>
  <w:num w:numId="5">
    <w:abstractNumId w:val="6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1B8E"/>
    <w:rsid w:val="00104B3F"/>
    <w:rsid w:val="001333CC"/>
    <w:rsid w:val="001F2E3F"/>
    <w:rsid w:val="002269B0"/>
    <w:rsid w:val="00383B3A"/>
    <w:rsid w:val="003D30B6"/>
    <w:rsid w:val="00403A0D"/>
    <w:rsid w:val="00500C3E"/>
    <w:rsid w:val="005652CF"/>
    <w:rsid w:val="00567EC2"/>
    <w:rsid w:val="005D0534"/>
    <w:rsid w:val="00601B8E"/>
    <w:rsid w:val="0064540F"/>
    <w:rsid w:val="0079444C"/>
    <w:rsid w:val="007C1801"/>
    <w:rsid w:val="007C6FE8"/>
    <w:rsid w:val="008743CE"/>
    <w:rsid w:val="0087797D"/>
    <w:rsid w:val="008E0D3F"/>
    <w:rsid w:val="009D1040"/>
    <w:rsid w:val="009F4567"/>
    <w:rsid w:val="00A17165"/>
    <w:rsid w:val="00A516BE"/>
    <w:rsid w:val="00BA755E"/>
    <w:rsid w:val="00BF3990"/>
    <w:rsid w:val="00C16B42"/>
    <w:rsid w:val="00C95D24"/>
    <w:rsid w:val="00DA1383"/>
    <w:rsid w:val="00E074A2"/>
    <w:rsid w:val="00E8719D"/>
    <w:rsid w:val="00F03425"/>
    <w:rsid w:val="00F60947"/>
    <w:rsid w:val="00FE0DB4"/>
    <w:rsid w:val="167710CA"/>
    <w:rsid w:val="1F18A5CF"/>
    <w:rsid w:val="2DBE2A8F"/>
    <w:rsid w:val="336B6A9C"/>
    <w:rsid w:val="40C4D4ED"/>
    <w:rsid w:val="482C0637"/>
    <w:rsid w:val="4D373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E1E9B0"/>
  <w15:chartTrackingRefBased/>
  <w15:docId w15:val="{38CF4B94-535A-4331-8764-2B654A84E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C3E"/>
  </w:style>
  <w:style w:type="paragraph" w:styleId="Heading1">
    <w:name w:val="heading 1"/>
    <w:basedOn w:val="Normal"/>
    <w:link w:val="Heading1Char"/>
    <w:uiPriority w:val="9"/>
    <w:qFormat/>
    <w:rsid w:val="00500C3E"/>
    <w:pPr>
      <w:keepNext/>
      <w:keepLines/>
      <w:spacing w:before="280"/>
      <w:contextualSpacing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500C3E"/>
    <w:rPr>
      <w:rFonts w:asciiTheme="majorHAnsi" w:eastAsiaTheme="majorEastAsia" w:hAnsiTheme="majorHAnsi" w:cstheme="majorBidi"/>
      <w:b/>
      <w:sz w:val="32"/>
      <w:szCs w:val="32"/>
    </w:rPr>
  </w:style>
  <w:style w:type="character" w:styleId="Strong">
    <w:name w:val="Strong"/>
    <w:basedOn w:val="DefaultParagraphFont"/>
    <w:uiPriority w:val="22"/>
    <w:qFormat/>
    <w:rsid w:val="00500C3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00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C3E"/>
  </w:style>
  <w:style w:type="paragraph" w:styleId="Footer">
    <w:name w:val="footer"/>
    <w:basedOn w:val="Normal"/>
    <w:link w:val="FooterChar"/>
    <w:uiPriority w:val="99"/>
    <w:unhideWhenUsed/>
    <w:rsid w:val="00500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C3E"/>
  </w:style>
  <w:style w:type="character" w:styleId="PlaceholderText">
    <w:name w:val="Placeholder Text"/>
    <w:basedOn w:val="DefaultParagraphFont"/>
    <w:uiPriority w:val="99"/>
    <w:semiHidden/>
    <w:rsid w:val="00500C3E"/>
    <w:rPr>
      <w:color w:val="808080"/>
    </w:rPr>
  </w:style>
  <w:style w:type="paragraph" w:customStyle="1" w:styleId="Normal-Small">
    <w:name w:val="Normal - Small"/>
    <w:basedOn w:val="Normal"/>
    <w:uiPriority w:val="11"/>
    <w:qFormat/>
    <w:rsid w:val="00500C3E"/>
    <w:rPr>
      <w:sz w:val="21"/>
    </w:rPr>
  </w:style>
  <w:style w:type="paragraph" w:customStyle="1" w:styleId="Normal-Centered">
    <w:name w:val="Normal - Centered"/>
    <w:basedOn w:val="Normal"/>
    <w:uiPriority w:val="12"/>
    <w:qFormat/>
    <w:rsid w:val="00500C3E"/>
    <w:pPr>
      <w:spacing w:after="0" w:line="240" w:lineRule="auto"/>
      <w:contextualSpacing/>
      <w:jc w:val="center"/>
    </w:pPr>
  </w:style>
  <w:style w:type="paragraph" w:customStyle="1" w:styleId="Normal-SpaceBeneath">
    <w:name w:val="Normal - Space Beneath"/>
    <w:basedOn w:val="Normal"/>
    <w:uiPriority w:val="13"/>
    <w:qFormat/>
    <w:rsid w:val="00500C3E"/>
    <w:pPr>
      <w:spacing w:after="480"/>
      <w:contextualSpacing/>
    </w:pPr>
  </w:style>
  <w:style w:type="paragraph" w:styleId="ListParagraph">
    <w:name w:val="List Paragraph"/>
    <w:basedOn w:val="Normal"/>
    <w:uiPriority w:val="34"/>
    <w:unhideWhenUsed/>
    <w:qFormat/>
    <w:rsid w:val="00F03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23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hax\AppData\Roaming\Microsoft\Templates\Public%20speaking%20peer%20review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EA6B3B43C6E4E2AB6322332D18CD4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C9B0A1-1C50-4DA3-A240-34F669F8F475}"/>
      </w:docPartPr>
      <w:docPartBody>
        <w:p w:rsidR="0046447E" w:rsidRDefault="00CE1061">
          <w:pPr>
            <w:pStyle w:val="EEA6B3B43C6E4E2AB6322332D18CD461"/>
          </w:pPr>
          <w:r>
            <w:t>5</w:t>
          </w:r>
        </w:p>
      </w:docPartBody>
    </w:docPart>
    <w:docPart>
      <w:docPartPr>
        <w:name w:val="6036E64988A845A6AB77AE3C257DFA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218690-EB50-42CA-A7C9-8062EC3737CD}"/>
      </w:docPartPr>
      <w:docPartBody>
        <w:p w:rsidR="0046447E" w:rsidRDefault="00CE1061">
          <w:pPr>
            <w:pStyle w:val="6036E64988A845A6AB77AE3C257DFA96"/>
          </w:pPr>
          <w:r>
            <w:t>4</w:t>
          </w:r>
        </w:p>
      </w:docPartBody>
    </w:docPart>
    <w:docPart>
      <w:docPartPr>
        <w:name w:val="CAE8E33C1D0747AEAD4BCEC4D078C8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A99D2C-6D7B-4C05-B992-E9F1B2AF677A}"/>
      </w:docPartPr>
      <w:docPartBody>
        <w:p w:rsidR="0046447E" w:rsidRDefault="00CE1061">
          <w:pPr>
            <w:pStyle w:val="CAE8E33C1D0747AEAD4BCEC4D078C825"/>
          </w:pPr>
          <w:r>
            <w:t>3</w:t>
          </w:r>
        </w:p>
      </w:docPartBody>
    </w:docPart>
    <w:docPart>
      <w:docPartPr>
        <w:name w:val="C0DD725FAEF941E39DA19772715A6F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C42E5-F9D3-487A-B366-A8E02FF1F88E}"/>
      </w:docPartPr>
      <w:docPartBody>
        <w:p w:rsidR="0046447E" w:rsidRDefault="00CE1061">
          <w:pPr>
            <w:pStyle w:val="C0DD725FAEF941E39DA19772715A6FB3"/>
          </w:pPr>
          <w:r>
            <w:t>2</w:t>
          </w:r>
        </w:p>
      </w:docPartBody>
    </w:docPart>
    <w:docPart>
      <w:docPartPr>
        <w:name w:val="2D281264C8484DC1BD08F1052F7805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BD13C3-7389-48D1-A9E7-95A2473BAD05}"/>
      </w:docPartPr>
      <w:docPartBody>
        <w:p w:rsidR="0046447E" w:rsidRDefault="00CE1061">
          <w:pPr>
            <w:pStyle w:val="2D281264C8484DC1BD08F1052F78052C"/>
          </w:pPr>
          <w:r>
            <w:t>1</w:t>
          </w:r>
        </w:p>
      </w:docPartBody>
    </w:docPart>
    <w:docPart>
      <w:docPartPr>
        <w:name w:val="4EB799BD29A94F1C9C3286FA1E66B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A0E5B-4AC9-40F2-8120-82D30277F29E}"/>
      </w:docPartPr>
      <w:docPartBody>
        <w:p w:rsidR="0046447E" w:rsidRDefault="009E7412" w:rsidP="009E7412">
          <w:pPr>
            <w:pStyle w:val="4EB799BD29A94F1C9C3286FA1E66B8B9"/>
          </w:pPr>
          <w:r>
            <w:t>5</w:t>
          </w:r>
        </w:p>
      </w:docPartBody>
    </w:docPart>
    <w:docPart>
      <w:docPartPr>
        <w:name w:val="B66006224B8249E09D6491B81BB52E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40D1A7-F417-478D-8CCB-E67D32EA93C6}"/>
      </w:docPartPr>
      <w:docPartBody>
        <w:p w:rsidR="0046447E" w:rsidRDefault="009E7412" w:rsidP="009E7412">
          <w:pPr>
            <w:pStyle w:val="B66006224B8249E09D6491B81BB52E60"/>
          </w:pPr>
          <w:r>
            <w:t>4</w:t>
          </w:r>
        </w:p>
      </w:docPartBody>
    </w:docPart>
    <w:docPart>
      <w:docPartPr>
        <w:name w:val="B1D9F41AD6AF4DB581EE76F72BA9E6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878890-B9C1-4ED6-BD8D-984CD2405612}"/>
      </w:docPartPr>
      <w:docPartBody>
        <w:p w:rsidR="0046447E" w:rsidRDefault="009E7412" w:rsidP="009E7412">
          <w:pPr>
            <w:pStyle w:val="B1D9F41AD6AF4DB581EE76F72BA9E6FA"/>
          </w:pPr>
          <w:r>
            <w:t>3</w:t>
          </w:r>
        </w:p>
      </w:docPartBody>
    </w:docPart>
    <w:docPart>
      <w:docPartPr>
        <w:name w:val="6B2A4653F14D4A1BB71886FF2E30C7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B3FBB-2D21-4AFD-9217-3B89723E514A}"/>
      </w:docPartPr>
      <w:docPartBody>
        <w:p w:rsidR="0046447E" w:rsidRDefault="009E7412" w:rsidP="009E7412">
          <w:pPr>
            <w:pStyle w:val="6B2A4653F14D4A1BB71886FF2E30C754"/>
          </w:pPr>
          <w:r>
            <w:t>2</w:t>
          </w:r>
        </w:p>
      </w:docPartBody>
    </w:docPart>
    <w:docPart>
      <w:docPartPr>
        <w:name w:val="49DDAE9EE7494D4B85BE023E769CC3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02BE62-B08E-4F9A-84E5-F6C98D3BA681}"/>
      </w:docPartPr>
      <w:docPartBody>
        <w:p w:rsidR="0046447E" w:rsidRDefault="009E7412" w:rsidP="009E7412">
          <w:pPr>
            <w:pStyle w:val="49DDAE9EE7494D4B85BE023E769CC3EF"/>
          </w:pPr>
          <w:r>
            <w:t>1</w:t>
          </w:r>
        </w:p>
      </w:docPartBody>
    </w:docPart>
    <w:docPart>
      <w:docPartPr>
        <w:name w:val="1C359A1F28FF4608A6729453B4A5AD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3C17A1-D68C-4CEB-AAE6-C77524FCEFC1}"/>
      </w:docPartPr>
      <w:docPartBody>
        <w:p w:rsidR="0046447E" w:rsidRDefault="009E7412" w:rsidP="009E7412">
          <w:pPr>
            <w:pStyle w:val="1C359A1F28FF4608A6729453B4A5AD27"/>
          </w:pPr>
          <w:r>
            <w:t>5</w:t>
          </w:r>
        </w:p>
      </w:docPartBody>
    </w:docPart>
    <w:docPart>
      <w:docPartPr>
        <w:name w:val="CBF63533D6BB4BB28A982AE7B464C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FEB7FE-9EF8-401A-AADE-459A2259DBAF}"/>
      </w:docPartPr>
      <w:docPartBody>
        <w:p w:rsidR="0046447E" w:rsidRDefault="009E7412" w:rsidP="009E7412">
          <w:pPr>
            <w:pStyle w:val="CBF63533D6BB4BB28A982AE7B464CC82"/>
          </w:pPr>
          <w:r>
            <w:t>4</w:t>
          </w:r>
        </w:p>
      </w:docPartBody>
    </w:docPart>
    <w:docPart>
      <w:docPartPr>
        <w:name w:val="BB51808397C449FC9FECA939AF3FB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05E82-37B0-4974-8764-7B5B02065A0D}"/>
      </w:docPartPr>
      <w:docPartBody>
        <w:p w:rsidR="0046447E" w:rsidRDefault="009E7412" w:rsidP="009E7412">
          <w:pPr>
            <w:pStyle w:val="BB51808397C449FC9FECA939AF3FB4B9"/>
          </w:pPr>
          <w:r>
            <w:t>3</w:t>
          </w:r>
        </w:p>
      </w:docPartBody>
    </w:docPart>
    <w:docPart>
      <w:docPartPr>
        <w:name w:val="8DDD7F819A1A41BDAC88A52B136797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1D301C-F081-42DE-9FB5-A33DE4F6B696}"/>
      </w:docPartPr>
      <w:docPartBody>
        <w:p w:rsidR="0046447E" w:rsidRDefault="009E7412" w:rsidP="009E7412">
          <w:pPr>
            <w:pStyle w:val="8DDD7F819A1A41BDAC88A52B136797FD"/>
          </w:pPr>
          <w:r>
            <w:t>2</w:t>
          </w:r>
        </w:p>
      </w:docPartBody>
    </w:docPart>
    <w:docPart>
      <w:docPartPr>
        <w:name w:val="555CA834EF684A05B1B5E489794CE3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909B74-9A20-4BAD-AD94-47C7DBC13019}"/>
      </w:docPartPr>
      <w:docPartBody>
        <w:p w:rsidR="0046447E" w:rsidRDefault="009E7412" w:rsidP="009E7412">
          <w:pPr>
            <w:pStyle w:val="555CA834EF684A05B1B5E489794CE326"/>
          </w:pPr>
          <w:r>
            <w:t>1</w:t>
          </w:r>
        </w:p>
      </w:docPartBody>
    </w:docPart>
    <w:docPart>
      <w:docPartPr>
        <w:name w:val="0CE7A85AE954458591AFC210E50D0F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DB943A-6F86-4405-85DF-CFE4B3851A3A}"/>
      </w:docPartPr>
      <w:docPartBody>
        <w:p w:rsidR="0046447E" w:rsidRDefault="009E7412" w:rsidP="009E7412">
          <w:pPr>
            <w:pStyle w:val="0CE7A85AE954458591AFC210E50D0FE4"/>
          </w:pPr>
          <w:r>
            <w:t>5</w:t>
          </w:r>
        </w:p>
      </w:docPartBody>
    </w:docPart>
    <w:docPart>
      <w:docPartPr>
        <w:name w:val="ED08DFAF7D124BD8869FF862B52484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4372F0-03E9-439B-AD4F-CAF833D3F9D2}"/>
      </w:docPartPr>
      <w:docPartBody>
        <w:p w:rsidR="0046447E" w:rsidRDefault="009E7412" w:rsidP="009E7412">
          <w:pPr>
            <w:pStyle w:val="ED08DFAF7D124BD8869FF862B524842F"/>
          </w:pPr>
          <w:r>
            <w:t>4</w:t>
          </w:r>
        </w:p>
      </w:docPartBody>
    </w:docPart>
    <w:docPart>
      <w:docPartPr>
        <w:name w:val="E7029A4B961D46208AEBD936654B4F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2038-387A-4803-A950-B0100A048078}"/>
      </w:docPartPr>
      <w:docPartBody>
        <w:p w:rsidR="0046447E" w:rsidRDefault="009E7412" w:rsidP="009E7412">
          <w:pPr>
            <w:pStyle w:val="E7029A4B961D46208AEBD936654B4F88"/>
          </w:pPr>
          <w:r>
            <w:t>3</w:t>
          </w:r>
        </w:p>
      </w:docPartBody>
    </w:docPart>
    <w:docPart>
      <w:docPartPr>
        <w:name w:val="B491FD9477654DB2B92C086777ACC4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2C3A14-EC5A-4A9C-A786-DD373D120693}"/>
      </w:docPartPr>
      <w:docPartBody>
        <w:p w:rsidR="0046447E" w:rsidRDefault="009E7412" w:rsidP="009E7412">
          <w:pPr>
            <w:pStyle w:val="B491FD9477654DB2B92C086777ACC402"/>
          </w:pPr>
          <w:r>
            <w:t>2</w:t>
          </w:r>
        </w:p>
      </w:docPartBody>
    </w:docPart>
    <w:docPart>
      <w:docPartPr>
        <w:name w:val="A562745B1D2A4AF5B78DBD9D46CDAD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1D119C-432D-4949-9B27-35320A954FA6}"/>
      </w:docPartPr>
      <w:docPartBody>
        <w:p w:rsidR="0046447E" w:rsidRDefault="009E7412" w:rsidP="009E7412">
          <w:pPr>
            <w:pStyle w:val="A562745B1D2A4AF5B78DBD9D46CDADD0"/>
          </w:pPr>
          <w:r>
            <w:t>1</w:t>
          </w:r>
        </w:p>
      </w:docPartBody>
    </w:docPart>
    <w:docPart>
      <w:docPartPr>
        <w:name w:val="EE7100C20CE9400592E777D094E785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E06E6D-A0F1-4ADD-8DF5-25F243102BBE}"/>
      </w:docPartPr>
      <w:docPartBody>
        <w:p w:rsidR="0046447E" w:rsidRDefault="009E7412" w:rsidP="009E7412">
          <w:pPr>
            <w:pStyle w:val="EE7100C20CE9400592E777D094E78597"/>
          </w:pPr>
          <w:r>
            <w:t>5</w:t>
          </w:r>
        </w:p>
      </w:docPartBody>
    </w:docPart>
    <w:docPart>
      <w:docPartPr>
        <w:name w:val="01811111D5624F06BB6B26485EA3FD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C5EB4E-14EE-4C62-84E6-41033D6CE10C}"/>
      </w:docPartPr>
      <w:docPartBody>
        <w:p w:rsidR="0046447E" w:rsidRDefault="009E7412" w:rsidP="009E7412">
          <w:pPr>
            <w:pStyle w:val="01811111D5624F06BB6B26485EA3FD84"/>
          </w:pPr>
          <w:r>
            <w:t>4</w:t>
          </w:r>
        </w:p>
      </w:docPartBody>
    </w:docPart>
    <w:docPart>
      <w:docPartPr>
        <w:name w:val="4E5C036D00A7434BBECF8842D8B4BC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6F9F14-3E49-4554-AFE5-64CD017BD5CA}"/>
      </w:docPartPr>
      <w:docPartBody>
        <w:p w:rsidR="0046447E" w:rsidRDefault="009E7412" w:rsidP="009E7412">
          <w:pPr>
            <w:pStyle w:val="4E5C036D00A7434BBECF8842D8B4BCAD"/>
          </w:pPr>
          <w:r>
            <w:t>3</w:t>
          </w:r>
        </w:p>
      </w:docPartBody>
    </w:docPart>
    <w:docPart>
      <w:docPartPr>
        <w:name w:val="E74564C0592C4334B3FD33190E9548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74C053-2667-46B7-86E2-ADE2735F3D13}"/>
      </w:docPartPr>
      <w:docPartBody>
        <w:p w:rsidR="0046447E" w:rsidRDefault="009E7412" w:rsidP="009E7412">
          <w:pPr>
            <w:pStyle w:val="E74564C0592C4334B3FD33190E9548C1"/>
          </w:pPr>
          <w:r>
            <w:t>2</w:t>
          </w:r>
        </w:p>
      </w:docPartBody>
    </w:docPart>
    <w:docPart>
      <w:docPartPr>
        <w:name w:val="E45D9C9A88324BFEBFC177FDE7FEE6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B2903A-B023-4F95-980B-7B1D9DDFA619}"/>
      </w:docPartPr>
      <w:docPartBody>
        <w:p w:rsidR="0046447E" w:rsidRDefault="009E7412" w:rsidP="009E7412">
          <w:pPr>
            <w:pStyle w:val="E45D9C9A88324BFEBFC177FDE7FEE603"/>
          </w:pPr>
          <w:r>
            <w:t>1</w:t>
          </w:r>
        </w:p>
      </w:docPartBody>
    </w:docPart>
    <w:docPart>
      <w:docPartPr>
        <w:name w:val="76B8E800BAB8480DA20462E3B69113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2D0FE4-D717-4147-9FF9-9FCD5BE4CB4D}"/>
      </w:docPartPr>
      <w:docPartBody>
        <w:p w:rsidR="00563744" w:rsidRDefault="0046447E" w:rsidP="0046447E">
          <w:pPr>
            <w:pStyle w:val="76B8E800BAB8480DA20462E3B691134D"/>
          </w:pPr>
          <w:r>
            <w:t>5</w:t>
          </w:r>
        </w:p>
      </w:docPartBody>
    </w:docPart>
    <w:docPart>
      <w:docPartPr>
        <w:name w:val="11132225098A4C3C9AF4CF03618A74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6C837E-5C4E-4DD1-9513-DBA9D6772140}"/>
      </w:docPartPr>
      <w:docPartBody>
        <w:p w:rsidR="00563744" w:rsidRDefault="0046447E" w:rsidP="0046447E">
          <w:pPr>
            <w:pStyle w:val="11132225098A4C3C9AF4CF03618A7416"/>
          </w:pPr>
          <w:r>
            <w:t>4</w:t>
          </w:r>
        </w:p>
      </w:docPartBody>
    </w:docPart>
    <w:docPart>
      <w:docPartPr>
        <w:name w:val="D7767436A2D642D9A7402F88CE3AC6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0CF0D-CA2D-4918-8A51-F6BD0B48131E}"/>
      </w:docPartPr>
      <w:docPartBody>
        <w:p w:rsidR="00563744" w:rsidRDefault="0046447E" w:rsidP="0046447E">
          <w:pPr>
            <w:pStyle w:val="D7767436A2D642D9A7402F88CE3AC60A"/>
          </w:pPr>
          <w:r>
            <w:t>3</w:t>
          </w:r>
        </w:p>
      </w:docPartBody>
    </w:docPart>
    <w:docPart>
      <w:docPartPr>
        <w:name w:val="62EAF2D0B3BA45E9B5197A3ADF8E7A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290822-D4AC-4B4E-BFDF-400673F338AD}"/>
      </w:docPartPr>
      <w:docPartBody>
        <w:p w:rsidR="00563744" w:rsidRDefault="0046447E" w:rsidP="0046447E">
          <w:pPr>
            <w:pStyle w:val="62EAF2D0B3BA45E9B5197A3ADF8E7A11"/>
          </w:pPr>
          <w:r>
            <w:t>2</w:t>
          </w:r>
        </w:p>
      </w:docPartBody>
    </w:docPart>
    <w:docPart>
      <w:docPartPr>
        <w:name w:val="DD3603698D874456A92F470A872037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7CD05-2CEB-41FE-885B-7873DB31E606}"/>
      </w:docPartPr>
      <w:docPartBody>
        <w:p w:rsidR="00563744" w:rsidRDefault="0046447E" w:rsidP="0046447E">
          <w:pPr>
            <w:pStyle w:val="DD3603698D874456A92F470A872037A7"/>
          </w:pPr>
          <w:r>
            <w:t>1</w:t>
          </w:r>
        </w:p>
      </w:docPartBody>
    </w:docPart>
    <w:docPart>
      <w:docPartPr>
        <w:name w:val="1810B6C412F94DCBA0CD47633A673C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C96DFA-D978-49EB-B020-97BAC1B74368}"/>
      </w:docPartPr>
      <w:docPartBody>
        <w:p w:rsidR="00000000" w:rsidRDefault="00563744" w:rsidP="00563744">
          <w:pPr>
            <w:pStyle w:val="1810B6C412F94DCBA0CD47633A673C42"/>
          </w:pPr>
          <w:r>
            <w:t>5</w:t>
          </w:r>
        </w:p>
      </w:docPartBody>
    </w:docPart>
    <w:docPart>
      <w:docPartPr>
        <w:name w:val="338C6A66D813446AA0DAD8B4FA4C25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D240B1-60B6-413B-9DCB-099BBA0657D6}"/>
      </w:docPartPr>
      <w:docPartBody>
        <w:p w:rsidR="00000000" w:rsidRDefault="00563744" w:rsidP="00563744">
          <w:pPr>
            <w:pStyle w:val="338C6A66D813446AA0DAD8B4FA4C25E3"/>
          </w:pPr>
          <w:r>
            <w:t>4</w:t>
          </w:r>
        </w:p>
      </w:docPartBody>
    </w:docPart>
    <w:docPart>
      <w:docPartPr>
        <w:name w:val="83525722F12E4FDE811B520CD7DFE0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32B93-A81B-4BB7-8F67-526CC9303DE0}"/>
      </w:docPartPr>
      <w:docPartBody>
        <w:p w:rsidR="00000000" w:rsidRDefault="00563744" w:rsidP="00563744">
          <w:pPr>
            <w:pStyle w:val="83525722F12E4FDE811B520CD7DFE0AB"/>
          </w:pPr>
          <w:r>
            <w:t>3</w:t>
          </w:r>
        </w:p>
      </w:docPartBody>
    </w:docPart>
    <w:docPart>
      <w:docPartPr>
        <w:name w:val="6244993FB4514418A33334B2CA4E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1C2E0A-B0FD-4542-8220-63CCA5A8DC40}"/>
      </w:docPartPr>
      <w:docPartBody>
        <w:p w:rsidR="00000000" w:rsidRDefault="00563744" w:rsidP="00563744">
          <w:pPr>
            <w:pStyle w:val="6244993FB4514418A33334B2CA4EE0C1"/>
          </w:pPr>
          <w:r>
            <w:t>2</w:t>
          </w:r>
        </w:p>
      </w:docPartBody>
    </w:docPart>
    <w:docPart>
      <w:docPartPr>
        <w:name w:val="A2687659AF9A49668F7A590086D83F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37838E-9E48-4D0C-BF95-19C6B581DF85}"/>
      </w:docPartPr>
      <w:docPartBody>
        <w:p w:rsidR="00000000" w:rsidRDefault="00563744" w:rsidP="00563744">
          <w:pPr>
            <w:pStyle w:val="A2687659AF9A49668F7A590086D83F75"/>
          </w:pPr>
          <w:r>
            <w:t>1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412"/>
    <w:rsid w:val="0046447E"/>
    <w:rsid w:val="00563744"/>
    <w:rsid w:val="0095486D"/>
    <w:rsid w:val="009E7412"/>
    <w:rsid w:val="00AC2B45"/>
    <w:rsid w:val="00CE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6B8E800BAB8480DA20462E3B691134D">
    <w:name w:val="76B8E800BAB8480DA20462E3B691134D"/>
    <w:rsid w:val="0046447E"/>
  </w:style>
  <w:style w:type="character" w:styleId="Strong">
    <w:name w:val="Strong"/>
    <w:basedOn w:val="DefaultParagraphFont"/>
    <w:uiPriority w:val="10"/>
    <w:qFormat/>
    <w:rPr>
      <w:b/>
      <w:bCs/>
    </w:rPr>
  </w:style>
  <w:style w:type="paragraph" w:customStyle="1" w:styleId="11132225098A4C3C9AF4CF03618A7416">
    <w:name w:val="11132225098A4C3C9AF4CF03618A7416"/>
    <w:rsid w:val="0046447E"/>
  </w:style>
  <w:style w:type="paragraph" w:customStyle="1" w:styleId="D7767436A2D642D9A7402F88CE3AC60A">
    <w:name w:val="D7767436A2D642D9A7402F88CE3AC60A"/>
    <w:rsid w:val="0046447E"/>
  </w:style>
  <w:style w:type="paragraph" w:customStyle="1" w:styleId="62EAF2D0B3BA45E9B5197A3ADF8E7A11">
    <w:name w:val="62EAF2D0B3BA45E9B5197A3ADF8E7A11"/>
    <w:rsid w:val="0046447E"/>
  </w:style>
  <w:style w:type="paragraph" w:customStyle="1" w:styleId="DD3603698D874456A92F470A872037A7">
    <w:name w:val="DD3603698D874456A92F470A872037A7"/>
    <w:rsid w:val="0046447E"/>
  </w:style>
  <w:style w:type="paragraph" w:customStyle="1" w:styleId="EEA6B3B43C6E4E2AB6322332D18CD461">
    <w:name w:val="EEA6B3B43C6E4E2AB6322332D18CD461"/>
  </w:style>
  <w:style w:type="paragraph" w:customStyle="1" w:styleId="6036E64988A845A6AB77AE3C257DFA96">
    <w:name w:val="6036E64988A845A6AB77AE3C257DFA96"/>
  </w:style>
  <w:style w:type="paragraph" w:customStyle="1" w:styleId="CAE8E33C1D0747AEAD4BCEC4D078C825">
    <w:name w:val="CAE8E33C1D0747AEAD4BCEC4D078C825"/>
  </w:style>
  <w:style w:type="paragraph" w:customStyle="1" w:styleId="C0DD725FAEF941E39DA19772715A6FB3">
    <w:name w:val="C0DD725FAEF941E39DA19772715A6FB3"/>
  </w:style>
  <w:style w:type="paragraph" w:customStyle="1" w:styleId="2D281264C8484DC1BD08F1052F78052C">
    <w:name w:val="2D281264C8484DC1BD08F1052F78052C"/>
  </w:style>
  <w:style w:type="paragraph" w:customStyle="1" w:styleId="4EB799BD29A94F1C9C3286FA1E66B8B9">
    <w:name w:val="4EB799BD29A94F1C9C3286FA1E66B8B9"/>
    <w:rsid w:val="009E7412"/>
  </w:style>
  <w:style w:type="paragraph" w:customStyle="1" w:styleId="B66006224B8249E09D6491B81BB52E60">
    <w:name w:val="B66006224B8249E09D6491B81BB52E60"/>
    <w:rsid w:val="009E7412"/>
  </w:style>
  <w:style w:type="paragraph" w:customStyle="1" w:styleId="B1D9F41AD6AF4DB581EE76F72BA9E6FA">
    <w:name w:val="B1D9F41AD6AF4DB581EE76F72BA9E6FA"/>
    <w:rsid w:val="009E7412"/>
  </w:style>
  <w:style w:type="paragraph" w:customStyle="1" w:styleId="6B2A4653F14D4A1BB71886FF2E30C754">
    <w:name w:val="6B2A4653F14D4A1BB71886FF2E30C754"/>
    <w:rsid w:val="009E7412"/>
  </w:style>
  <w:style w:type="paragraph" w:customStyle="1" w:styleId="49DDAE9EE7494D4B85BE023E769CC3EF">
    <w:name w:val="49DDAE9EE7494D4B85BE023E769CC3EF"/>
    <w:rsid w:val="009E7412"/>
  </w:style>
  <w:style w:type="paragraph" w:customStyle="1" w:styleId="1C359A1F28FF4608A6729453B4A5AD27">
    <w:name w:val="1C359A1F28FF4608A6729453B4A5AD27"/>
    <w:rsid w:val="009E7412"/>
  </w:style>
  <w:style w:type="paragraph" w:customStyle="1" w:styleId="CBF63533D6BB4BB28A982AE7B464CC82">
    <w:name w:val="CBF63533D6BB4BB28A982AE7B464CC82"/>
    <w:rsid w:val="009E7412"/>
  </w:style>
  <w:style w:type="paragraph" w:customStyle="1" w:styleId="BB51808397C449FC9FECA939AF3FB4B9">
    <w:name w:val="BB51808397C449FC9FECA939AF3FB4B9"/>
    <w:rsid w:val="009E7412"/>
  </w:style>
  <w:style w:type="paragraph" w:customStyle="1" w:styleId="8DDD7F819A1A41BDAC88A52B136797FD">
    <w:name w:val="8DDD7F819A1A41BDAC88A52B136797FD"/>
    <w:rsid w:val="009E7412"/>
  </w:style>
  <w:style w:type="paragraph" w:customStyle="1" w:styleId="555CA834EF684A05B1B5E489794CE326">
    <w:name w:val="555CA834EF684A05B1B5E489794CE326"/>
    <w:rsid w:val="009E7412"/>
  </w:style>
  <w:style w:type="paragraph" w:customStyle="1" w:styleId="0CE7A85AE954458591AFC210E50D0FE4">
    <w:name w:val="0CE7A85AE954458591AFC210E50D0FE4"/>
    <w:rsid w:val="009E7412"/>
  </w:style>
  <w:style w:type="paragraph" w:customStyle="1" w:styleId="ED08DFAF7D124BD8869FF862B524842F">
    <w:name w:val="ED08DFAF7D124BD8869FF862B524842F"/>
    <w:rsid w:val="009E7412"/>
  </w:style>
  <w:style w:type="paragraph" w:customStyle="1" w:styleId="E7029A4B961D46208AEBD936654B4F88">
    <w:name w:val="E7029A4B961D46208AEBD936654B4F88"/>
    <w:rsid w:val="009E7412"/>
  </w:style>
  <w:style w:type="paragraph" w:customStyle="1" w:styleId="B491FD9477654DB2B92C086777ACC402">
    <w:name w:val="B491FD9477654DB2B92C086777ACC402"/>
    <w:rsid w:val="009E7412"/>
  </w:style>
  <w:style w:type="paragraph" w:customStyle="1" w:styleId="A562745B1D2A4AF5B78DBD9D46CDADD0">
    <w:name w:val="A562745B1D2A4AF5B78DBD9D46CDADD0"/>
    <w:rsid w:val="009E7412"/>
  </w:style>
  <w:style w:type="paragraph" w:customStyle="1" w:styleId="EE7100C20CE9400592E777D094E78597">
    <w:name w:val="EE7100C20CE9400592E777D094E78597"/>
    <w:rsid w:val="009E7412"/>
  </w:style>
  <w:style w:type="paragraph" w:customStyle="1" w:styleId="01811111D5624F06BB6B26485EA3FD84">
    <w:name w:val="01811111D5624F06BB6B26485EA3FD84"/>
    <w:rsid w:val="009E7412"/>
  </w:style>
  <w:style w:type="paragraph" w:customStyle="1" w:styleId="4E5C036D00A7434BBECF8842D8B4BCAD">
    <w:name w:val="4E5C036D00A7434BBECF8842D8B4BCAD"/>
    <w:rsid w:val="009E7412"/>
  </w:style>
  <w:style w:type="paragraph" w:customStyle="1" w:styleId="E74564C0592C4334B3FD33190E9548C1">
    <w:name w:val="E74564C0592C4334B3FD33190E9548C1"/>
    <w:rsid w:val="009E7412"/>
  </w:style>
  <w:style w:type="paragraph" w:customStyle="1" w:styleId="E45D9C9A88324BFEBFC177FDE7FEE603">
    <w:name w:val="E45D9C9A88324BFEBFC177FDE7FEE603"/>
    <w:rsid w:val="009E7412"/>
  </w:style>
  <w:style w:type="paragraph" w:customStyle="1" w:styleId="1810B6C412F94DCBA0CD47633A673C42">
    <w:name w:val="1810B6C412F94DCBA0CD47633A673C42"/>
    <w:rsid w:val="00563744"/>
  </w:style>
  <w:style w:type="paragraph" w:customStyle="1" w:styleId="338C6A66D813446AA0DAD8B4FA4C25E3">
    <w:name w:val="338C6A66D813446AA0DAD8B4FA4C25E3"/>
    <w:rsid w:val="00563744"/>
  </w:style>
  <w:style w:type="paragraph" w:customStyle="1" w:styleId="83525722F12E4FDE811B520CD7DFE0AB">
    <w:name w:val="83525722F12E4FDE811B520CD7DFE0AB"/>
    <w:rsid w:val="00563744"/>
  </w:style>
  <w:style w:type="paragraph" w:customStyle="1" w:styleId="6244993FB4514418A33334B2CA4EE0C1">
    <w:name w:val="6244993FB4514418A33334B2CA4EE0C1"/>
    <w:rsid w:val="00563744"/>
  </w:style>
  <w:style w:type="paragraph" w:customStyle="1" w:styleId="A2687659AF9A49668F7A590086D83F75">
    <w:name w:val="A2687659AF9A49668F7A590086D83F75"/>
    <w:rsid w:val="005637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ublic Speaking">
      <a:majorFont>
        <a:latin typeface="Pristin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E109BF-40B8-400C-9186-9BBD87C7FC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630F7C-3E56-413A-BCFF-1A98182A3C9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6A4754EC-6EB0-4169-A396-1906C7D9863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Public speaking peer review.dotx</Template>
  <TotalTime>174</TotalTime>
  <Pages>3</Pages>
  <Words>425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Dèdji B. Whannou</dc:creator>
  <cp:keywords/>
  <dc:description/>
  <cp:lastModifiedBy>Dèdji B. Whannou</cp:lastModifiedBy>
  <cp:revision>8</cp:revision>
  <dcterms:created xsi:type="dcterms:W3CDTF">2020-12-31T17:35:00Z</dcterms:created>
  <dcterms:modified xsi:type="dcterms:W3CDTF">2021-01-03T14:44:00Z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